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2E1" w:rsidRPr="0070181D" w:rsidRDefault="00A13D24" w:rsidP="009400BC">
      <w:pPr>
        <w:pStyle w:val="En-tte"/>
        <w:tabs>
          <w:tab w:val="clear" w:pos="4536"/>
          <w:tab w:val="clear" w:pos="9072"/>
        </w:tabs>
        <w:rPr>
          <w:rFonts w:ascii="Arial Narrow" w:hAnsi="Arial Narrow"/>
        </w:rPr>
      </w:pPr>
      <w:r w:rsidRPr="0070181D">
        <w:rPr>
          <w:noProof/>
          <w:lang w:eastAsia="fr-FR"/>
        </w:rPr>
        <w:drawing>
          <wp:inline distT="0" distB="0" distL="0" distR="0">
            <wp:extent cx="1621790" cy="758825"/>
            <wp:effectExtent l="19050" t="0" r="0" b="0"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E1" w:rsidRPr="0070181D" w:rsidRDefault="00080CE1" w:rsidP="009400BC">
      <w:pPr>
        <w:pStyle w:val="En-tte"/>
        <w:tabs>
          <w:tab w:val="clear" w:pos="4536"/>
          <w:tab w:val="clear" w:pos="9072"/>
        </w:tabs>
        <w:rPr>
          <w:rFonts w:ascii="Arial Narrow" w:hAnsi="Arial Narrow"/>
        </w:rPr>
      </w:pPr>
    </w:p>
    <w:p w:rsidR="00080CE1" w:rsidRPr="0070181D" w:rsidRDefault="00080CE1" w:rsidP="009400BC">
      <w:pPr>
        <w:pStyle w:val="En-tte"/>
        <w:tabs>
          <w:tab w:val="clear" w:pos="4536"/>
          <w:tab w:val="clear" w:pos="9072"/>
        </w:tabs>
        <w:rPr>
          <w:rFonts w:ascii="Arial Narrow" w:hAnsi="Arial Narrow"/>
        </w:rPr>
      </w:pPr>
    </w:p>
    <w:p w:rsidR="00080CE1" w:rsidRPr="0070181D" w:rsidRDefault="00080CE1" w:rsidP="009400BC">
      <w:pPr>
        <w:pStyle w:val="En-tte"/>
        <w:tabs>
          <w:tab w:val="clear" w:pos="4536"/>
          <w:tab w:val="clear" w:pos="9072"/>
        </w:tabs>
        <w:rPr>
          <w:rFonts w:ascii="Arial Narrow" w:hAnsi="Arial Narrow"/>
        </w:rPr>
      </w:pPr>
    </w:p>
    <w:p w:rsidR="00080CE1" w:rsidRPr="0070181D" w:rsidRDefault="00080CE1" w:rsidP="009400BC">
      <w:pPr>
        <w:pStyle w:val="En-tte"/>
        <w:tabs>
          <w:tab w:val="clear" w:pos="4536"/>
          <w:tab w:val="clear" w:pos="9072"/>
        </w:tabs>
        <w:rPr>
          <w:rFonts w:ascii="Arial Narrow" w:hAnsi="Arial Narrow"/>
        </w:rPr>
      </w:pPr>
    </w:p>
    <w:p w:rsidR="00080CE1" w:rsidRPr="0070181D" w:rsidRDefault="00080CE1" w:rsidP="009400BC">
      <w:pPr>
        <w:pStyle w:val="En-tte"/>
        <w:tabs>
          <w:tab w:val="clear" w:pos="4536"/>
          <w:tab w:val="clear" w:pos="9072"/>
        </w:tabs>
        <w:rPr>
          <w:rFonts w:ascii="Arial Narrow" w:hAnsi="Arial Narrow"/>
        </w:rPr>
      </w:pPr>
    </w:p>
    <w:p w:rsidR="00080CE1" w:rsidRPr="0070181D" w:rsidRDefault="00080CE1" w:rsidP="009400BC">
      <w:pPr>
        <w:pStyle w:val="En-tte"/>
        <w:tabs>
          <w:tab w:val="clear" w:pos="4536"/>
          <w:tab w:val="clear" w:pos="9072"/>
        </w:tabs>
        <w:rPr>
          <w:rFonts w:ascii="Arial Narrow" w:hAnsi="Arial Narrow"/>
        </w:rPr>
      </w:pPr>
    </w:p>
    <w:p w:rsidR="0065720B" w:rsidRPr="0070181D" w:rsidRDefault="00762DD3" w:rsidP="002B791B">
      <w:pPr>
        <w:pStyle w:val="NomClientPageGarde"/>
        <w:outlineLvl w:val="0"/>
        <w:rPr>
          <w:color w:val="A97024"/>
        </w:rPr>
      </w:pPr>
      <w:r w:rsidRPr="0070181D">
        <w:rPr>
          <w:color w:val="A97024"/>
        </w:rPr>
        <w:t>Ahmed ZIANI</w:t>
      </w:r>
    </w:p>
    <w:p w:rsidR="00D9271B" w:rsidRPr="0070181D" w:rsidRDefault="006C14FE" w:rsidP="002B791B">
      <w:pPr>
        <w:outlineLvl w:val="0"/>
        <w:rPr>
          <w:rFonts w:ascii="Arial Narrow" w:hAnsi="Arial Narrow"/>
          <w:color w:val="A97024"/>
          <w:sz w:val="36"/>
          <w:szCs w:val="36"/>
        </w:rPr>
      </w:pPr>
      <w:r w:rsidRPr="0070181D">
        <w:rPr>
          <w:rFonts w:ascii="Arial Narrow" w:hAnsi="Arial Narrow"/>
          <w:color w:val="A97024"/>
          <w:sz w:val="36"/>
          <w:szCs w:val="36"/>
        </w:rPr>
        <w:t>1</w:t>
      </w:r>
      <w:r w:rsidR="00E61094" w:rsidRPr="0070181D">
        <w:rPr>
          <w:rFonts w:ascii="Arial Narrow" w:hAnsi="Arial Narrow"/>
          <w:color w:val="A97024"/>
          <w:sz w:val="36"/>
          <w:szCs w:val="36"/>
        </w:rPr>
        <w:t>a</w:t>
      </w:r>
      <w:r w:rsidR="00455C3F" w:rsidRPr="0070181D">
        <w:rPr>
          <w:rFonts w:ascii="Arial Narrow" w:hAnsi="Arial Narrow"/>
          <w:color w:val="A97024"/>
          <w:sz w:val="36"/>
          <w:szCs w:val="36"/>
        </w:rPr>
        <w:t>n</w:t>
      </w:r>
      <w:r w:rsidRPr="0070181D">
        <w:rPr>
          <w:rFonts w:ascii="Arial Narrow" w:hAnsi="Arial Narrow"/>
          <w:color w:val="A97024"/>
          <w:sz w:val="36"/>
          <w:szCs w:val="36"/>
        </w:rPr>
        <w:t xml:space="preserve"> </w:t>
      </w:r>
      <w:r w:rsidR="00D9271B" w:rsidRPr="0070181D">
        <w:rPr>
          <w:rFonts w:ascii="Arial Narrow" w:hAnsi="Arial Narrow"/>
          <w:color w:val="A97024"/>
          <w:sz w:val="36"/>
          <w:szCs w:val="36"/>
        </w:rPr>
        <w:t>d’expérience</w:t>
      </w:r>
    </w:p>
    <w:p w:rsidR="00B644E3" w:rsidRPr="0070181D" w:rsidRDefault="00B644E3" w:rsidP="002B791B">
      <w:pPr>
        <w:outlineLvl w:val="0"/>
        <w:rPr>
          <w:rFonts w:ascii="Arial Narrow" w:hAnsi="Arial Narrow"/>
          <w:color w:val="A97024"/>
          <w:sz w:val="36"/>
          <w:szCs w:val="36"/>
        </w:rPr>
      </w:pPr>
      <w:r w:rsidRPr="0070181D">
        <w:t xml:space="preserve"> </w:t>
      </w:r>
      <w:fldSimple w:instr=" DOCPROPERTY  Fonction  \* MERGEFORMAT ">
        <w:r w:rsidRPr="0070181D">
          <w:rPr>
            <w:rFonts w:ascii="Arial Narrow" w:hAnsi="Arial Narrow"/>
            <w:caps/>
            <w:sz w:val="44"/>
            <w:szCs w:val="44"/>
          </w:rPr>
          <w:t xml:space="preserve">Ingénieur concepteur DÉVELOPPEUR </w:t>
        </w:r>
      </w:fldSimple>
    </w:p>
    <w:p w:rsidR="00FB0802" w:rsidRPr="0070181D" w:rsidRDefault="00FB0802" w:rsidP="00FB0802">
      <w:pPr>
        <w:rPr>
          <w:rFonts w:ascii="Arial Narrow" w:hAnsi="Arial Narrow"/>
        </w:rPr>
      </w:pPr>
    </w:p>
    <w:p w:rsidR="00FB0802" w:rsidRPr="0070181D" w:rsidRDefault="00FB0802" w:rsidP="00FB0802">
      <w:pPr>
        <w:pStyle w:val="StyleGauche-25cm"/>
        <w:rPr>
          <w:rFonts w:ascii="Arial Narrow" w:hAnsi="Arial Narrow"/>
        </w:rPr>
      </w:pPr>
    </w:p>
    <w:tbl>
      <w:tblPr>
        <w:tblW w:w="11700" w:type="dxa"/>
        <w:tblInd w:w="-1332" w:type="dxa"/>
        <w:tblLook w:val="01E0"/>
      </w:tblPr>
      <w:tblGrid>
        <w:gridCol w:w="1157"/>
        <w:gridCol w:w="3402"/>
        <w:gridCol w:w="7141"/>
      </w:tblGrid>
      <w:tr w:rsidR="00FB0802" w:rsidRPr="0070181D" w:rsidTr="00D05114">
        <w:trPr>
          <w:trHeight w:val="616"/>
        </w:trPr>
        <w:tc>
          <w:tcPr>
            <w:tcW w:w="1157" w:type="dxa"/>
            <w:shd w:val="clear" w:color="auto" w:fill="000000"/>
            <w:vAlign w:val="center"/>
          </w:tcPr>
          <w:p w:rsidR="00FB0802" w:rsidRPr="0070181D" w:rsidRDefault="0073375B" w:rsidP="00D05114">
            <w:pPr>
              <w:pStyle w:val="Titretableau"/>
              <w:ind w:left="252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</w:r>
            <w:r>
              <w:rPr>
                <w:rFonts w:ascii="Arial Narrow" w:hAnsi="Arial Narrow"/>
                <w:noProof/>
              </w:rPr>
              <w:pict>
                <v:group id="Zone de dessin 14" o:spid="_x0000_s1026" editas="canvas" style="width:25.2pt;height:37.1pt;mso-position-horizontal-relative:char;mso-position-vertical-relative:line" coordsize="320040,471170">
                  <v:shape id="_x0000_s1027" type="#_x0000_t75" style="position:absolute;width:320040;height:471170;visibility:visible">
                    <v:fill o:detectmouseclick="t"/>
                    <v:path o:connecttype="none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8" type="#_x0000_t202" style="position:absolute;width:320040;height:4711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" filled="f" fillcolor="#bbe0e3" stroked="f">
                    <v:textbox inset=".53339mm,.26669mm,.53339mm,.26669mm">
                      <w:txbxContent>
                        <w:p w:rsidR="00FB0802" w:rsidRPr="00804137" w:rsidRDefault="00FB0802" w:rsidP="00FB0802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color w:val="FFFFFF"/>
                              <w:sz w:val="59"/>
                              <w:szCs w:val="280"/>
                            </w:rPr>
                          </w:pPr>
                          <w:r w:rsidRPr="00804137">
                            <w:rPr>
                              <w:rFonts w:cs="Arial"/>
                              <w:color w:val="FFFFFF"/>
                              <w:sz w:val="59"/>
                              <w:szCs w:val="280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17" o:spid="_x0000_s1029" type="#_x0000_t202" style="position:absolute;left:152496;top:90041;width:137045;height:161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" filled="f" fillcolor="#bbe0e3" stroked="f">
                    <v:textbox inset=".53339mm,.26669mm,.53339mm,.26669mm">
                      <w:txbxContent>
                        <w:p w:rsidR="00FB0802" w:rsidRPr="00804137" w:rsidRDefault="00FB0802" w:rsidP="00FB0802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color w:val="FFFFFF"/>
                              <w:sz w:val="18"/>
                              <w:szCs w:val="88"/>
                            </w:rPr>
                          </w:pPr>
                          <w:r w:rsidRPr="00804137">
                            <w:rPr>
                              <w:rFonts w:cs="Arial"/>
                              <w:color w:val="FFFFFF"/>
                              <w:sz w:val="18"/>
                              <w:szCs w:val="88"/>
                            </w:rPr>
                            <w:t>+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543" w:type="dxa"/>
            <w:gridSpan w:val="2"/>
            <w:vAlign w:val="center"/>
          </w:tcPr>
          <w:p w:rsidR="00FB0802" w:rsidRPr="0070181D" w:rsidRDefault="00FB0802" w:rsidP="00D05114">
            <w:pPr>
              <w:pStyle w:val="Puce1"/>
            </w:pPr>
            <w:r w:rsidRPr="0070181D">
              <w:t>Domaines de Compétences</w:t>
            </w:r>
          </w:p>
        </w:tc>
      </w:tr>
      <w:tr w:rsidR="00FB0802" w:rsidRPr="0070181D" w:rsidTr="00D05114">
        <w:tc>
          <w:tcPr>
            <w:tcW w:w="1157" w:type="dxa"/>
          </w:tcPr>
          <w:p w:rsidR="00FB0802" w:rsidRPr="0070181D" w:rsidRDefault="00FB0802" w:rsidP="00D05114">
            <w:pPr>
              <w:pStyle w:val="Colonnegauche"/>
              <w:jc w:val="left"/>
              <w:rPr>
                <w:rFonts w:ascii="Arial Narrow" w:hAnsi="Arial Narrow"/>
              </w:rPr>
            </w:pPr>
          </w:p>
          <w:p w:rsidR="00FB0802" w:rsidRPr="0070181D" w:rsidRDefault="00FB0802" w:rsidP="00D05114">
            <w:pPr>
              <w:pStyle w:val="Colonnegauche"/>
              <w:jc w:val="left"/>
              <w:rPr>
                <w:rFonts w:ascii="Arial Narrow" w:hAnsi="Arial Narrow"/>
              </w:rPr>
            </w:pPr>
          </w:p>
        </w:tc>
        <w:tc>
          <w:tcPr>
            <w:tcW w:w="10543" w:type="dxa"/>
            <w:gridSpan w:val="2"/>
          </w:tcPr>
          <w:p w:rsidR="00FB0802" w:rsidRPr="0070181D" w:rsidRDefault="00FB0802" w:rsidP="00D05114">
            <w:pPr>
              <w:pStyle w:val="Listecolonnedroite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  <w:tr w:rsidR="00FB0802" w:rsidRPr="0070181D" w:rsidTr="00D05114">
        <w:tc>
          <w:tcPr>
            <w:tcW w:w="4559" w:type="dxa"/>
            <w:gridSpan w:val="2"/>
          </w:tcPr>
          <w:p w:rsidR="00FB0802" w:rsidRPr="0070181D" w:rsidRDefault="00FB0802" w:rsidP="00D05114">
            <w:pPr>
              <w:pStyle w:val="Colonnegauche"/>
              <w:rPr>
                <w:rFonts w:ascii="Arial Narrow" w:hAnsi="Arial Narrow"/>
                <w:sz w:val="20"/>
              </w:rPr>
            </w:pPr>
            <w:r w:rsidRPr="0070181D">
              <w:rPr>
                <w:rFonts w:ascii="Arial Narrow" w:hAnsi="Arial Narrow"/>
                <w:sz w:val="20"/>
              </w:rPr>
              <w:t>Fonctionnel</w:t>
            </w:r>
          </w:p>
        </w:tc>
        <w:tc>
          <w:tcPr>
            <w:tcW w:w="7141" w:type="dxa"/>
          </w:tcPr>
          <w:p w:rsidR="00FB0802" w:rsidRPr="0070181D" w:rsidRDefault="00FB0802" w:rsidP="00D0511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Vérification des besoins</w:t>
            </w:r>
          </w:p>
          <w:p w:rsidR="00FB0802" w:rsidRPr="0070181D" w:rsidRDefault="00FB0802" w:rsidP="00D0511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Analyse des besoins et Suggestions</w:t>
            </w:r>
          </w:p>
          <w:p w:rsidR="00FB0802" w:rsidRPr="0070181D" w:rsidRDefault="00390599" w:rsidP="00D0511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Conception et développement Front-end</w:t>
            </w:r>
          </w:p>
          <w:p w:rsidR="00390599" w:rsidRPr="0070181D" w:rsidRDefault="00390599" w:rsidP="00390599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Conception et développement Back-end (PHP)</w:t>
            </w:r>
          </w:p>
          <w:p w:rsidR="00FB0802" w:rsidRPr="0070181D" w:rsidRDefault="00B644E3" w:rsidP="00B644E3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Optimisation des sites web</w:t>
            </w:r>
          </w:p>
        </w:tc>
      </w:tr>
      <w:tr w:rsidR="00FB0802" w:rsidRPr="0070181D" w:rsidTr="00D05114">
        <w:tc>
          <w:tcPr>
            <w:tcW w:w="4559" w:type="dxa"/>
            <w:gridSpan w:val="2"/>
          </w:tcPr>
          <w:p w:rsidR="00FB0802" w:rsidRPr="0070181D" w:rsidRDefault="00FB0802" w:rsidP="00D05114">
            <w:pPr>
              <w:pStyle w:val="Colonnegauche"/>
              <w:jc w:val="left"/>
              <w:rPr>
                <w:rFonts w:ascii="Arial Narrow" w:hAnsi="Arial Narrow"/>
              </w:rPr>
            </w:pPr>
          </w:p>
        </w:tc>
        <w:tc>
          <w:tcPr>
            <w:tcW w:w="7141" w:type="dxa"/>
          </w:tcPr>
          <w:p w:rsidR="00FB0802" w:rsidRPr="0070181D" w:rsidRDefault="00FB0802" w:rsidP="00FB0802">
            <w:pPr>
              <w:pStyle w:val="Listecolonnedroite"/>
              <w:numPr>
                <w:ilvl w:val="0"/>
                <w:numId w:val="0"/>
              </w:numPr>
              <w:rPr>
                <w:rFonts w:ascii="Arial Narrow" w:hAnsi="Arial Narrow"/>
                <w:sz w:val="20"/>
              </w:rPr>
            </w:pPr>
          </w:p>
        </w:tc>
      </w:tr>
    </w:tbl>
    <w:p w:rsidR="00D9271B" w:rsidRPr="0070181D" w:rsidRDefault="00D9271B" w:rsidP="00D9271B">
      <w:pPr>
        <w:pStyle w:val="StyleGauche-25cm"/>
        <w:rPr>
          <w:rFonts w:ascii="Arial Narrow" w:hAnsi="Arial Narrow"/>
        </w:rPr>
      </w:pPr>
    </w:p>
    <w:tbl>
      <w:tblPr>
        <w:tblW w:w="11700" w:type="dxa"/>
        <w:tblInd w:w="-1332" w:type="dxa"/>
        <w:tblLook w:val="01E0"/>
      </w:tblPr>
      <w:tblGrid>
        <w:gridCol w:w="1157"/>
        <w:gridCol w:w="3402"/>
        <w:gridCol w:w="7141"/>
      </w:tblGrid>
      <w:tr w:rsidR="00D9271B" w:rsidRPr="0070181D" w:rsidTr="00FA19B7">
        <w:trPr>
          <w:trHeight w:val="616"/>
        </w:trPr>
        <w:tc>
          <w:tcPr>
            <w:tcW w:w="1157" w:type="dxa"/>
            <w:shd w:val="clear" w:color="auto" w:fill="000000"/>
            <w:vAlign w:val="center"/>
          </w:tcPr>
          <w:p w:rsidR="00D9271B" w:rsidRPr="0070181D" w:rsidRDefault="0073375B" w:rsidP="006747D8">
            <w:pPr>
              <w:pStyle w:val="Titretableau"/>
              <w:ind w:left="252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</w:r>
            <w:r>
              <w:rPr>
                <w:rFonts w:ascii="Arial Narrow" w:hAnsi="Arial Narrow"/>
                <w:noProof/>
              </w:rPr>
              <w:pict>
                <v:group id="Zone de dessin 2" o:spid="_x0000_s1030" editas="canvas" style="width:25.2pt;height:37.1pt;mso-position-horizontal-relative:char;mso-position-vertical-relative:line" coordsize="320040,471170">
                  <v:shape id="_x0000_s1031" type="#_x0000_t75" style="position:absolute;width:320040;height:471170;visibility:visible">
                    <v:fill o:detectmouseclick="t"/>
                    <v:path o:connecttype="none"/>
                  </v:shape>
                  <v:shape id="Text Box 4" o:spid="_x0000_s1032" type="#_x0000_t202" style="position:absolute;width:320040;height:4711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" filled="f" fillcolor="#bbe0e3" stroked="f">
                    <v:textbox inset=".53339mm,.26669mm,.53339mm,.26669mm">
                      <w:txbxContent>
                        <w:p w:rsidR="00B816A5" w:rsidRPr="00804137" w:rsidRDefault="00B816A5" w:rsidP="00D927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color w:val="FFFFFF"/>
                              <w:sz w:val="59"/>
                              <w:szCs w:val="280"/>
                            </w:rPr>
                          </w:pPr>
                          <w:r w:rsidRPr="00804137">
                            <w:rPr>
                              <w:rFonts w:cs="Arial"/>
                              <w:color w:val="FFFFFF"/>
                              <w:sz w:val="59"/>
                              <w:szCs w:val="280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5" o:spid="_x0000_s1033" type="#_x0000_t202" style="position:absolute;left:152496;top:90041;width:137045;height:161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" filled="f" fillcolor="#bbe0e3" stroked="f">
                    <v:textbox inset=".53339mm,.26669mm,.53339mm,.26669mm">
                      <w:txbxContent>
                        <w:p w:rsidR="00B816A5" w:rsidRPr="00804137" w:rsidRDefault="00B816A5" w:rsidP="00D927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Arial"/>
                              <w:color w:val="FFFFFF"/>
                              <w:sz w:val="18"/>
                              <w:szCs w:val="88"/>
                            </w:rPr>
                          </w:pPr>
                          <w:r w:rsidRPr="00804137">
                            <w:rPr>
                              <w:rFonts w:cs="Arial"/>
                              <w:color w:val="FFFFFF"/>
                              <w:sz w:val="18"/>
                              <w:szCs w:val="88"/>
                            </w:rPr>
                            <w:t>+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543" w:type="dxa"/>
            <w:gridSpan w:val="2"/>
            <w:vAlign w:val="center"/>
          </w:tcPr>
          <w:p w:rsidR="003C55D1" w:rsidRPr="0070181D" w:rsidRDefault="00AC3FCD" w:rsidP="00AC3FCD">
            <w:pPr>
              <w:pStyle w:val="Puce1"/>
            </w:pPr>
            <w:r w:rsidRPr="0070181D">
              <w:t>Environnements techniques</w:t>
            </w:r>
          </w:p>
        </w:tc>
      </w:tr>
      <w:tr w:rsidR="00D9271B" w:rsidRPr="0070181D" w:rsidTr="00FA19B7">
        <w:tc>
          <w:tcPr>
            <w:tcW w:w="1157" w:type="dxa"/>
          </w:tcPr>
          <w:p w:rsidR="00D9271B" w:rsidRPr="0070181D" w:rsidRDefault="00D9271B" w:rsidP="003B3BBF">
            <w:pPr>
              <w:pStyle w:val="Colonnegauche"/>
              <w:jc w:val="left"/>
              <w:rPr>
                <w:rFonts w:ascii="Arial Narrow" w:hAnsi="Arial Narrow"/>
              </w:rPr>
            </w:pPr>
          </w:p>
          <w:p w:rsidR="00546599" w:rsidRPr="0070181D" w:rsidRDefault="00546599" w:rsidP="003B3BBF">
            <w:pPr>
              <w:pStyle w:val="Colonnegauche"/>
              <w:jc w:val="left"/>
              <w:rPr>
                <w:rFonts w:ascii="Arial Narrow" w:hAnsi="Arial Narrow"/>
              </w:rPr>
            </w:pPr>
          </w:p>
        </w:tc>
        <w:tc>
          <w:tcPr>
            <w:tcW w:w="10543" w:type="dxa"/>
            <w:gridSpan w:val="2"/>
          </w:tcPr>
          <w:p w:rsidR="00567AD1" w:rsidRPr="0070181D" w:rsidRDefault="00567AD1" w:rsidP="003B3BBF">
            <w:pPr>
              <w:pStyle w:val="Listecolonnedroite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  <w:tr w:rsidR="00B644E3" w:rsidRPr="0070181D" w:rsidTr="00FA19B7">
        <w:tc>
          <w:tcPr>
            <w:tcW w:w="4559" w:type="dxa"/>
            <w:gridSpan w:val="2"/>
          </w:tcPr>
          <w:p w:rsidR="00B644E3" w:rsidRPr="0070181D" w:rsidRDefault="00B644E3" w:rsidP="0042130D">
            <w:pPr>
              <w:pStyle w:val="Colonnegauche"/>
              <w:rPr>
                <w:i/>
              </w:rPr>
            </w:pPr>
            <w:r w:rsidRPr="0070181D">
              <w:rPr>
                <w:i/>
              </w:rPr>
              <w:t>Compétences</w:t>
            </w:r>
          </w:p>
          <w:p w:rsidR="00B644E3" w:rsidRPr="0070181D" w:rsidRDefault="00B644E3" w:rsidP="0042130D">
            <w:pPr>
              <w:pStyle w:val="Colonnegauche"/>
              <w:rPr>
                <w:i/>
              </w:rPr>
            </w:pPr>
          </w:p>
          <w:p w:rsidR="00B644E3" w:rsidRPr="0070181D" w:rsidRDefault="00B644E3" w:rsidP="0042130D">
            <w:pPr>
              <w:pStyle w:val="Colonnegauche"/>
              <w:rPr>
                <w:i/>
              </w:rPr>
            </w:pPr>
            <w:r w:rsidRPr="0070181D">
              <w:rPr>
                <w:i/>
              </w:rPr>
              <w:t>exécuteur des taches</w:t>
            </w:r>
          </w:p>
          <w:p w:rsidR="00B367E5" w:rsidRDefault="00B367E5" w:rsidP="0042130D">
            <w:pPr>
              <w:pStyle w:val="Colonnegauche"/>
              <w:rPr>
                <w:i/>
              </w:rPr>
            </w:pPr>
          </w:p>
          <w:p w:rsidR="00B644E3" w:rsidRPr="0070181D" w:rsidRDefault="00B644E3" w:rsidP="0042130D">
            <w:pPr>
              <w:pStyle w:val="Colonnegauche"/>
            </w:pPr>
            <w:r w:rsidRPr="0070181D">
              <w:rPr>
                <w:i/>
              </w:rPr>
              <w:t>préprocesseur</w:t>
            </w:r>
            <w:r w:rsidRPr="0070181D">
              <w:t xml:space="preserve"> </w:t>
            </w:r>
          </w:p>
          <w:p w:rsidR="00B644E3" w:rsidRPr="0070181D" w:rsidRDefault="00B644E3" w:rsidP="0042130D">
            <w:pPr>
              <w:pStyle w:val="Colonnegauche"/>
            </w:pPr>
          </w:p>
          <w:p w:rsidR="009C38B2" w:rsidRDefault="009C38B2" w:rsidP="0042130D">
            <w:pPr>
              <w:pStyle w:val="Colonnegauche"/>
              <w:rPr>
                <w:i/>
              </w:rPr>
            </w:pPr>
          </w:p>
          <w:p w:rsidR="00B644E3" w:rsidRPr="0070181D" w:rsidRDefault="00B644E3" w:rsidP="0042130D">
            <w:pPr>
              <w:pStyle w:val="Colonnegauche"/>
              <w:rPr>
                <w:i/>
              </w:rPr>
            </w:pPr>
            <w:r w:rsidRPr="0070181D">
              <w:rPr>
                <w:i/>
              </w:rPr>
              <w:t>PHP / CMS</w:t>
            </w:r>
          </w:p>
          <w:p w:rsidR="00B644E3" w:rsidRPr="0070181D" w:rsidRDefault="00B644E3" w:rsidP="0042130D">
            <w:pPr>
              <w:pStyle w:val="Colonnegauche"/>
              <w:rPr>
                <w:i/>
              </w:rPr>
            </w:pPr>
          </w:p>
          <w:p w:rsidR="00B644E3" w:rsidRPr="0070181D" w:rsidRDefault="00B644E3" w:rsidP="0042130D">
            <w:pPr>
              <w:pStyle w:val="Colonnegauche"/>
              <w:rPr>
                <w:i/>
              </w:rPr>
            </w:pPr>
          </w:p>
          <w:p w:rsidR="00B644E3" w:rsidRPr="0070181D" w:rsidRDefault="00B644E3" w:rsidP="0042130D">
            <w:pPr>
              <w:pStyle w:val="Colonnegauche"/>
              <w:jc w:val="left"/>
              <w:rPr>
                <w:i/>
              </w:rPr>
            </w:pPr>
          </w:p>
        </w:tc>
        <w:tc>
          <w:tcPr>
            <w:tcW w:w="7141" w:type="dxa"/>
          </w:tcPr>
          <w:p w:rsidR="00B644E3" w:rsidRPr="00F97A52" w:rsidRDefault="00B644E3" w:rsidP="0042130D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B4786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F97A52">
              <w:rPr>
                <w:rFonts w:ascii="Arial Narrow" w:hAnsi="Arial Narrow"/>
                <w:sz w:val="20"/>
                <w:szCs w:val="20"/>
                <w:lang w:val="en-US"/>
              </w:rPr>
              <w:t>HTML5, CSS3, JAVASCRIPT, PHP, Bootstrap, j</w:t>
            </w:r>
            <w:r w:rsidR="0095294A" w:rsidRPr="00F97A52">
              <w:rPr>
                <w:rFonts w:ascii="Arial Narrow" w:hAnsi="Arial Narrow"/>
                <w:sz w:val="20"/>
                <w:szCs w:val="20"/>
                <w:lang w:val="en-US"/>
              </w:rPr>
              <w:t>Q</w:t>
            </w:r>
            <w:r w:rsidRPr="00F97A52">
              <w:rPr>
                <w:rFonts w:ascii="Arial Narrow" w:hAnsi="Arial Narrow"/>
                <w:sz w:val="20"/>
                <w:szCs w:val="20"/>
                <w:lang w:val="en-US"/>
              </w:rPr>
              <w:t>uery</w:t>
            </w:r>
            <w:r w:rsidR="00EB4786">
              <w:rPr>
                <w:rFonts w:ascii="Arial Narrow" w:hAnsi="Arial Narrow"/>
                <w:sz w:val="20"/>
                <w:szCs w:val="20"/>
                <w:lang w:val="en-US"/>
              </w:rPr>
              <w:t>,</w:t>
            </w:r>
            <w:r w:rsidR="00F97A52" w:rsidRPr="00F97A52">
              <w:rPr>
                <w:rFonts w:ascii="Arial Narrow" w:hAnsi="Arial Narrow"/>
                <w:sz w:val="20"/>
                <w:szCs w:val="20"/>
                <w:lang w:val="en-US"/>
              </w:rPr>
              <w:t xml:space="preserve"> ReactJS</w:t>
            </w:r>
          </w:p>
          <w:p w:rsidR="00B644E3" w:rsidRPr="00F97A52" w:rsidRDefault="00B644E3" w:rsidP="0042130D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B644E3" w:rsidRPr="0070181D" w:rsidRDefault="00D61175" w:rsidP="0095294A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GulpJS, GruntJS</w:t>
            </w:r>
          </w:p>
          <w:p w:rsidR="00B644E3" w:rsidRDefault="00B644E3" w:rsidP="0042130D">
            <w:pPr>
              <w:pStyle w:val="Listecolonnedroite"/>
              <w:numPr>
                <w:ilvl w:val="0"/>
                <w:numId w:val="0"/>
              </w:numPr>
              <w:ind w:left="36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B644E3" w:rsidRPr="0070181D" w:rsidRDefault="00A236FC" w:rsidP="0042130D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SASS</w:t>
            </w:r>
          </w:p>
          <w:p w:rsidR="00B644E3" w:rsidRPr="0070181D" w:rsidRDefault="00B644E3" w:rsidP="0042130D">
            <w:pPr>
              <w:pStyle w:val="Listecolonnedroite"/>
              <w:numPr>
                <w:ilvl w:val="0"/>
                <w:numId w:val="0"/>
              </w:numPr>
              <w:ind w:left="36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F27A12" w:rsidRPr="0070181D" w:rsidRDefault="00F27A12" w:rsidP="00F27A12">
            <w:pPr>
              <w:pStyle w:val="Listecolonnedroite"/>
              <w:numPr>
                <w:ilvl w:val="0"/>
                <w:numId w:val="0"/>
              </w:numPr>
              <w:ind w:left="720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B644E3" w:rsidRPr="0070181D" w:rsidRDefault="00B644E3" w:rsidP="0042130D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Structure : PHP, POO</w:t>
            </w:r>
            <w:r w:rsidR="000B710E" w:rsidRPr="0070181D">
              <w:rPr>
                <w:rFonts w:ascii="Arial Narrow" w:hAnsi="Arial Narrow"/>
                <w:sz w:val="20"/>
                <w:szCs w:val="20"/>
              </w:rPr>
              <w:t>, MVC</w:t>
            </w:r>
          </w:p>
          <w:p w:rsidR="00B644E3" w:rsidRPr="0070181D" w:rsidRDefault="00B644E3" w:rsidP="0042130D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 xml:space="preserve">CMS : WORDPRESS (Réalisation des </w:t>
            </w:r>
            <w:r w:rsidR="000B710E" w:rsidRPr="0070181D">
              <w:rPr>
                <w:rFonts w:ascii="Arial Narrow" w:hAnsi="Arial Narrow"/>
                <w:sz w:val="20"/>
                <w:szCs w:val="20"/>
              </w:rPr>
              <w:t>thèmes, développement des plugin</w:t>
            </w:r>
            <w:r w:rsidR="00B13136" w:rsidRPr="0070181D">
              <w:rPr>
                <w:rFonts w:ascii="Arial Narrow" w:hAnsi="Arial Narrow"/>
                <w:sz w:val="20"/>
                <w:szCs w:val="20"/>
              </w:rPr>
              <w:t>s</w:t>
            </w:r>
            <w:r w:rsidRPr="0070181D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B644E3" w:rsidRPr="0070181D" w:rsidRDefault="00B644E3" w:rsidP="00B644E3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i/>
              </w:rPr>
            </w:pPr>
            <w:r w:rsidRPr="0070181D">
              <w:rPr>
                <w:i/>
              </w:rPr>
              <w:t xml:space="preserve">Sécurité &amp; Optimisation </w:t>
            </w:r>
          </w:p>
        </w:tc>
      </w:tr>
      <w:tr w:rsidR="003B3BBF" w:rsidRPr="0070181D" w:rsidTr="00FA19B7">
        <w:tc>
          <w:tcPr>
            <w:tcW w:w="4559" w:type="dxa"/>
            <w:gridSpan w:val="2"/>
          </w:tcPr>
          <w:p w:rsidR="003B3BBF" w:rsidRPr="0070181D" w:rsidRDefault="003B3BBF" w:rsidP="004F55C2">
            <w:pPr>
              <w:pStyle w:val="Colonnegauche"/>
              <w:jc w:val="left"/>
              <w:rPr>
                <w:rFonts w:ascii="Arial Narrow" w:hAnsi="Arial Narrow"/>
              </w:rPr>
            </w:pPr>
          </w:p>
        </w:tc>
        <w:tc>
          <w:tcPr>
            <w:tcW w:w="7141" w:type="dxa"/>
          </w:tcPr>
          <w:p w:rsidR="00071D60" w:rsidRPr="0070181D" w:rsidRDefault="00071D60" w:rsidP="00AC3FCD">
            <w:pPr>
              <w:pStyle w:val="Listecolonnedroite"/>
              <w:numPr>
                <w:ilvl w:val="0"/>
                <w:numId w:val="0"/>
              </w:numPr>
              <w:rPr>
                <w:rFonts w:ascii="Arial Narrow" w:hAnsi="Arial Narrow"/>
                <w:sz w:val="20"/>
              </w:rPr>
            </w:pPr>
          </w:p>
        </w:tc>
      </w:tr>
    </w:tbl>
    <w:p w:rsidR="00D9271B" w:rsidRPr="0070181D" w:rsidRDefault="00D9271B" w:rsidP="00D9271B">
      <w:pPr>
        <w:pStyle w:val="StyleGauche-25cm"/>
        <w:rPr>
          <w:rFonts w:ascii="Arial Narrow" w:hAnsi="Arial Narrow"/>
        </w:rPr>
      </w:pPr>
    </w:p>
    <w:p w:rsidR="00D9271B" w:rsidRPr="0070181D" w:rsidRDefault="00D9271B" w:rsidP="00D9271B">
      <w:pPr>
        <w:pStyle w:val="StyleGauche-25cm"/>
        <w:ind w:left="0"/>
        <w:rPr>
          <w:rFonts w:ascii="Arial Narrow" w:hAnsi="Arial Narrow"/>
        </w:rPr>
      </w:pPr>
    </w:p>
    <w:tbl>
      <w:tblPr>
        <w:tblW w:w="11646" w:type="dxa"/>
        <w:tblInd w:w="-1332" w:type="dxa"/>
        <w:tblLook w:val="01E0"/>
      </w:tblPr>
      <w:tblGrid>
        <w:gridCol w:w="976"/>
        <w:gridCol w:w="3259"/>
        <w:gridCol w:w="607"/>
        <w:gridCol w:w="6804"/>
      </w:tblGrid>
      <w:tr w:rsidR="001C5684" w:rsidRPr="0070181D" w:rsidTr="0081220C">
        <w:trPr>
          <w:trHeight w:val="397"/>
        </w:trPr>
        <w:tc>
          <w:tcPr>
            <w:tcW w:w="976" w:type="dxa"/>
            <w:tcBorders>
              <w:top w:val="dashSmallGap" w:sz="4" w:space="0" w:color="FFFFFF" w:themeColor="background1"/>
              <w:right w:val="dashSmallGap" w:sz="4" w:space="0" w:color="FFFFFF" w:themeColor="background1"/>
            </w:tcBorders>
            <w:shd w:val="clear" w:color="auto" w:fill="000000"/>
            <w:vAlign w:val="center"/>
          </w:tcPr>
          <w:p w:rsidR="001C5684" w:rsidRPr="0070181D" w:rsidRDefault="001C5684" w:rsidP="006747D8">
            <w:pPr>
              <w:pStyle w:val="Titretableau"/>
              <w:ind w:left="252"/>
              <w:jc w:val="center"/>
              <w:rPr>
                <w:rFonts w:ascii="Arial Narrow" w:hAnsi="Arial Narrow"/>
              </w:rPr>
            </w:pPr>
          </w:p>
        </w:tc>
        <w:tc>
          <w:tcPr>
            <w:tcW w:w="3259" w:type="dxa"/>
            <w:tcBorders>
              <w:top w:val="dashSmallGap" w:sz="4" w:space="0" w:color="FFFFFF" w:themeColor="background1"/>
              <w:right w:val="dashSmallGap" w:sz="4" w:space="0" w:color="FFFFFF" w:themeColor="background1"/>
            </w:tcBorders>
          </w:tcPr>
          <w:p w:rsidR="001C5684" w:rsidRPr="0070181D" w:rsidRDefault="001C5684" w:rsidP="00B33565">
            <w:pPr>
              <w:pStyle w:val="Puce1"/>
            </w:pPr>
            <w:r w:rsidRPr="0070181D">
              <w:t>Formations</w:t>
            </w:r>
          </w:p>
        </w:tc>
        <w:tc>
          <w:tcPr>
            <w:tcW w:w="7411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1C5684" w:rsidRPr="0070181D" w:rsidRDefault="001C5684" w:rsidP="001C5684">
            <w:pPr>
              <w:pStyle w:val="Puce1"/>
              <w:numPr>
                <w:ilvl w:val="0"/>
                <w:numId w:val="0"/>
              </w:numPr>
              <w:ind w:left="284"/>
            </w:pPr>
          </w:p>
        </w:tc>
      </w:tr>
      <w:tr w:rsidR="0081220C" w:rsidRPr="0070181D" w:rsidTr="00F606D8">
        <w:tc>
          <w:tcPr>
            <w:tcW w:w="976" w:type="dxa"/>
          </w:tcPr>
          <w:p w:rsidR="0081220C" w:rsidRPr="0070181D" w:rsidRDefault="0081220C" w:rsidP="006747D8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3866" w:type="dxa"/>
            <w:gridSpan w:val="2"/>
          </w:tcPr>
          <w:p w:rsidR="0081220C" w:rsidRPr="0070181D" w:rsidRDefault="0081220C" w:rsidP="006747D8">
            <w:pPr>
              <w:pStyle w:val="Fonctioninterne"/>
              <w:jc w:val="right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 w:rsidRPr="0070181D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Etudes</w:t>
            </w:r>
          </w:p>
        </w:tc>
        <w:tc>
          <w:tcPr>
            <w:tcW w:w="6804" w:type="dxa"/>
          </w:tcPr>
          <w:p w:rsidR="0081220C" w:rsidRPr="0070181D" w:rsidRDefault="0081220C" w:rsidP="006747D8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</w:p>
        </w:tc>
      </w:tr>
      <w:tr w:rsidR="0081220C" w:rsidRPr="0070181D" w:rsidTr="00FB19FD">
        <w:trPr>
          <w:trHeight w:val="1495"/>
        </w:trPr>
        <w:tc>
          <w:tcPr>
            <w:tcW w:w="976" w:type="dxa"/>
          </w:tcPr>
          <w:p w:rsidR="0081220C" w:rsidRPr="0070181D" w:rsidRDefault="0081220C" w:rsidP="006747D8">
            <w:pPr>
              <w:pStyle w:val="Colonnegauche"/>
              <w:rPr>
                <w:rFonts w:ascii="Arial Narrow" w:hAnsi="Arial Narrow"/>
                <w:sz w:val="20"/>
              </w:rPr>
            </w:pPr>
          </w:p>
        </w:tc>
        <w:tc>
          <w:tcPr>
            <w:tcW w:w="3866" w:type="dxa"/>
            <w:gridSpan w:val="2"/>
          </w:tcPr>
          <w:p w:rsidR="00FB19FD" w:rsidRPr="0070181D" w:rsidRDefault="0081220C" w:rsidP="00FB19FD">
            <w:pPr>
              <w:pStyle w:val="Colonnegauche"/>
              <w:rPr>
                <w:rFonts w:ascii="Arial Narrow" w:hAnsi="Arial Narrow"/>
                <w:sz w:val="20"/>
              </w:rPr>
            </w:pPr>
            <w:r w:rsidRPr="0070181D">
              <w:rPr>
                <w:rFonts w:ascii="Arial Narrow" w:hAnsi="Arial Narrow"/>
                <w:sz w:val="20"/>
              </w:rPr>
              <w:t xml:space="preserve">Juin </w:t>
            </w:r>
            <w:r w:rsidR="00105899" w:rsidRPr="0070181D">
              <w:rPr>
                <w:rFonts w:ascii="Arial Narrow" w:hAnsi="Arial Narrow"/>
                <w:sz w:val="20"/>
              </w:rPr>
              <w:t>20</w:t>
            </w:r>
            <w:r w:rsidR="00692D4A" w:rsidRPr="0070181D">
              <w:rPr>
                <w:rFonts w:ascii="Arial Narrow" w:hAnsi="Arial Narrow"/>
                <w:sz w:val="20"/>
              </w:rPr>
              <w:t>1</w:t>
            </w:r>
            <w:r w:rsidR="00FB19FD" w:rsidRPr="0070181D">
              <w:rPr>
                <w:rFonts w:ascii="Arial Narrow" w:hAnsi="Arial Narrow"/>
                <w:sz w:val="20"/>
              </w:rPr>
              <w:t>5</w:t>
            </w:r>
          </w:p>
          <w:p w:rsidR="00FB19FD" w:rsidRPr="0070181D" w:rsidRDefault="00FB19FD" w:rsidP="00FB19FD">
            <w:pPr>
              <w:rPr>
                <w:rFonts w:ascii="Arial Narrow" w:eastAsia="Times New Roman" w:hAnsi="Arial Narrow" w:cs="Times New Roman"/>
                <w:smallCaps/>
                <w:color w:val="808080"/>
                <w:sz w:val="20"/>
                <w:szCs w:val="24"/>
                <w:lang w:eastAsia="fr-FR"/>
              </w:rPr>
            </w:pPr>
          </w:p>
          <w:p w:rsidR="00FB19FD" w:rsidRPr="0070181D" w:rsidRDefault="00FB19FD" w:rsidP="00FB19FD">
            <w:pPr>
              <w:jc w:val="right"/>
              <w:rPr>
                <w:rFonts w:ascii="Arial Narrow" w:eastAsia="Times New Roman" w:hAnsi="Arial Narrow" w:cs="Times New Roman"/>
                <w:smallCaps/>
                <w:color w:val="808080"/>
                <w:sz w:val="20"/>
                <w:szCs w:val="24"/>
                <w:lang w:eastAsia="fr-FR"/>
              </w:rPr>
            </w:pPr>
          </w:p>
          <w:p w:rsidR="0081220C" w:rsidRPr="0070181D" w:rsidRDefault="00FB19FD" w:rsidP="00FB19FD">
            <w:pPr>
              <w:jc w:val="right"/>
              <w:rPr>
                <w:rFonts w:ascii="Arial Narrow" w:eastAsia="Times New Roman" w:hAnsi="Arial Narrow" w:cs="Times New Roman"/>
                <w:smallCaps/>
                <w:color w:val="808080"/>
                <w:sz w:val="20"/>
                <w:szCs w:val="24"/>
                <w:lang w:eastAsia="fr-FR"/>
              </w:rPr>
            </w:pPr>
            <w:r w:rsidRPr="0070181D">
              <w:rPr>
                <w:rFonts w:ascii="Arial Narrow" w:eastAsia="Times New Roman" w:hAnsi="Arial Narrow" w:cs="Times New Roman"/>
                <w:smallCaps/>
                <w:color w:val="808080"/>
                <w:sz w:val="20"/>
                <w:szCs w:val="24"/>
                <w:lang w:eastAsia="fr-FR"/>
              </w:rPr>
              <w:t>JUIN213</w:t>
            </w:r>
          </w:p>
        </w:tc>
        <w:tc>
          <w:tcPr>
            <w:tcW w:w="6804" w:type="dxa"/>
          </w:tcPr>
          <w:p w:rsidR="0081220C" w:rsidRPr="0070181D" w:rsidRDefault="00105899" w:rsidP="006747D8">
            <w:pPr>
              <w:pStyle w:val="StyleColonnedroiteGras1"/>
              <w:rPr>
                <w:rFonts w:ascii="Arial Narrow" w:hAnsi="Arial Narrow"/>
                <w:sz w:val="20"/>
                <w:lang w:val="fr-FR"/>
              </w:rPr>
            </w:pPr>
            <w:r w:rsidRPr="0070181D">
              <w:rPr>
                <w:rFonts w:ascii="Arial Narrow" w:hAnsi="Arial Narrow"/>
                <w:sz w:val="20"/>
                <w:lang w:val="fr-FR"/>
              </w:rPr>
              <w:t xml:space="preserve">Diplôme </w:t>
            </w:r>
            <w:r w:rsidR="00730B2E" w:rsidRPr="0070181D">
              <w:rPr>
                <w:rFonts w:ascii="Arial Narrow" w:hAnsi="Arial Narrow"/>
                <w:sz w:val="20"/>
                <w:lang w:val="fr-FR"/>
              </w:rPr>
              <w:t>Master</w:t>
            </w:r>
            <w:r w:rsidR="00692D4A" w:rsidRPr="0070181D">
              <w:rPr>
                <w:rFonts w:ascii="Arial Narrow" w:hAnsi="Arial Narrow"/>
                <w:sz w:val="20"/>
                <w:lang w:val="fr-FR"/>
              </w:rPr>
              <w:t xml:space="preserve"> – </w:t>
            </w:r>
            <w:r w:rsidR="00456FDA" w:rsidRPr="0070181D">
              <w:rPr>
                <w:rFonts w:ascii="Arial Narrow" w:hAnsi="Arial Narrow"/>
                <w:sz w:val="20"/>
                <w:lang w:val="fr-FR"/>
              </w:rPr>
              <w:t>Ecole des Hautes Etudes d'Ingénierie</w:t>
            </w:r>
          </w:p>
          <w:p w:rsidR="0081220C" w:rsidRPr="0070181D" w:rsidRDefault="0081220C" w:rsidP="00EA7ABC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  <w:r w:rsidRPr="0070181D">
              <w:rPr>
                <w:rFonts w:ascii="Arial Narrow" w:hAnsi="Arial Narrow"/>
                <w:sz w:val="20"/>
                <w:lang w:val="fr-FR"/>
              </w:rPr>
              <w:t xml:space="preserve">Spécialité : </w:t>
            </w:r>
            <w:r w:rsidR="00730B2E" w:rsidRPr="0070181D">
              <w:rPr>
                <w:rFonts w:ascii="Arial Narrow" w:hAnsi="Arial Narrow"/>
                <w:sz w:val="20"/>
                <w:lang w:val="fr-FR"/>
              </w:rPr>
              <w:t>Génie</w:t>
            </w:r>
            <w:r w:rsidR="00FB19FD" w:rsidRPr="0070181D">
              <w:rPr>
                <w:rFonts w:ascii="Arial Narrow" w:hAnsi="Arial Narrow"/>
                <w:sz w:val="20"/>
                <w:lang w:val="fr-FR"/>
              </w:rPr>
              <w:t xml:space="preserve"> informatique</w:t>
            </w:r>
          </w:p>
          <w:p w:rsidR="00FB19FD" w:rsidRPr="0070181D" w:rsidRDefault="00FB19FD" w:rsidP="00EA7ABC">
            <w:pPr>
              <w:pStyle w:val="Colonnedroite"/>
              <w:rPr>
                <w:rFonts w:ascii="Arial Narrow" w:hAnsi="Arial Narrow"/>
                <w:b/>
                <w:sz w:val="20"/>
                <w:lang w:val="fr-FR"/>
              </w:rPr>
            </w:pPr>
          </w:p>
          <w:p w:rsidR="00FB19FD" w:rsidRPr="0070181D" w:rsidRDefault="00FB19FD" w:rsidP="00EA7ABC">
            <w:pPr>
              <w:pStyle w:val="Colonnedroite"/>
              <w:rPr>
                <w:rFonts w:ascii="Arial Narrow" w:hAnsi="Arial Narrow"/>
                <w:b/>
                <w:sz w:val="20"/>
                <w:lang w:val="fr-FR"/>
              </w:rPr>
            </w:pPr>
            <w:r w:rsidRPr="0070181D">
              <w:rPr>
                <w:rFonts w:ascii="Arial Narrow" w:hAnsi="Arial Narrow"/>
                <w:b/>
                <w:sz w:val="20"/>
                <w:lang w:val="fr-FR"/>
              </w:rPr>
              <w:t>Technicien Spécialisé en Développement Informatique</w:t>
            </w:r>
          </w:p>
          <w:p w:rsidR="00FB19FD" w:rsidRPr="0070181D" w:rsidRDefault="00FB19FD" w:rsidP="00EA7ABC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  <w:r w:rsidRPr="0070181D">
              <w:rPr>
                <w:rFonts w:ascii="Arial Narrow" w:hAnsi="Arial Narrow"/>
                <w:sz w:val="20"/>
                <w:lang w:val="fr-FR"/>
              </w:rPr>
              <w:t>Spécialité : Techniques de développement informatique</w:t>
            </w:r>
          </w:p>
        </w:tc>
      </w:tr>
    </w:tbl>
    <w:p w:rsidR="00D9271B" w:rsidRPr="0070181D" w:rsidRDefault="00D9271B" w:rsidP="00D9271B">
      <w:pPr>
        <w:pStyle w:val="StyleGauche-25cm"/>
        <w:rPr>
          <w:rFonts w:ascii="Arial Narrow" w:hAnsi="Arial Narrow"/>
        </w:rPr>
      </w:pPr>
    </w:p>
    <w:tbl>
      <w:tblPr>
        <w:tblW w:w="11700" w:type="dxa"/>
        <w:tblInd w:w="-1332" w:type="dxa"/>
        <w:tblLook w:val="01E0"/>
      </w:tblPr>
      <w:tblGrid>
        <w:gridCol w:w="1124"/>
        <w:gridCol w:w="3556"/>
        <w:gridCol w:w="7020"/>
      </w:tblGrid>
      <w:tr w:rsidR="00D9271B" w:rsidRPr="0070181D" w:rsidTr="00A15CA1">
        <w:trPr>
          <w:trHeight w:val="397"/>
        </w:trPr>
        <w:tc>
          <w:tcPr>
            <w:tcW w:w="1124" w:type="dxa"/>
            <w:tcBorders>
              <w:right w:val="dashSmallGap" w:sz="4" w:space="0" w:color="FFFFFF" w:themeColor="background1"/>
            </w:tcBorders>
            <w:shd w:val="clear" w:color="auto" w:fill="000000"/>
            <w:vAlign w:val="center"/>
          </w:tcPr>
          <w:p w:rsidR="00D9271B" w:rsidRPr="0070181D" w:rsidRDefault="00D9271B" w:rsidP="00B33565">
            <w:pPr>
              <w:pStyle w:val="Puce1"/>
              <w:numPr>
                <w:ilvl w:val="0"/>
                <w:numId w:val="0"/>
              </w:numPr>
            </w:pPr>
          </w:p>
        </w:tc>
        <w:tc>
          <w:tcPr>
            <w:tcW w:w="10576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D9271B" w:rsidRPr="0070181D" w:rsidRDefault="00D9271B" w:rsidP="00B33565">
            <w:pPr>
              <w:pStyle w:val="Puce1"/>
            </w:pPr>
            <w:r w:rsidRPr="0070181D">
              <w:t>Langues</w:t>
            </w:r>
          </w:p>
        </w:tc>
      </w:tr>
      <w:tr w:rsidR="00D9271B" w:rsidRPr="0070181D" w:rsidTr="00A15CA1">
        <w:tc>
          <w:tcPr>
            <w:tcW w:w="4680" w:type="dxa"/>
            <w:gridSpan w:val="2"/>
          </w:tcPr>
          <w:p w:rsidR="001C3427" w:rsidRPr="0070181D" w:rsidRDefault="001C3427" w:rsidP="006747D8">
            <w:pPr>
              <w:pStyle w:val="Colonnegauche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Français</w:t>
            </w:r>
          </w:p>
          <w:p w:rsidR="00D9271B" w:rsidRPr="0070181D" w:rsidRDefault="00D9271B" w:rsidP="006747D8">
            <w:pPr>
              <w:pStyle w:val="Colonnegauche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Anglais</w:t>
            </w:r>
          </w:p>
          <w:p w:rsidR="00A15CA1" w:rsidRPr="0070181D" w:rsidRDefault="00A15CA1" w:rsidP="006747D8">
            <w:pPr>
              <w:pStyle w:val="Colonnegauche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Arabe</w:t>
            </w:r>
          </w:p>
        </w:tc>
        <w:tc>
          <w:tcPr>
            <w:tcW w:w="7020" w:type="dxa"/>
          </w:tcPr>
          <w:p w:rsidR="001C3427" w:rsidRPr="0070181D" w:rsidRDefault="00105899" w:rsidP="006747D8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  <w:r w:rsidRPr="0070181D">
              <w:rPr>
                <w:rFonts w:ascii="Arial Narrow" w:hAnsi="Arial Narrow"/>
                <w:sz w:val="20"/>
                <w:lang w:val="fr-FR"/>
              </w:rPr>
              <w:t>Bon</w:t>
            </w:r>
          </w:p>
          <w:p w:rsidR="00D9271B" w:rsidRPr="0070181D" w:rsidRDefault="00105899" w:rsidP="006747D8">
            <w:pPr>
              <w:pStyle w:val="Colonnedroite"/>
              <w:rPr>
                <w:rFonts w:ascii="Arial Narrow" w:hAnsi="Arial Narrow"/>
                <w:sz w:val="20"/>
                <w:lang w:val="fr-FR"/>
              </w:rPr>
            </w:pPr>
            <w:r w:rsidRPr="0070181D">
              <w:rPr>
                <w:rFonts w:ascii="Arial Narrow" w:hAnsi="Arial Narrow"/>
                <w:sz w:val="20"/>
                <w:lang w:val="fr-FR"/>
              </w:rPr>
              <w:t>Lu, écrit et moyennement parlé</w:t>
            </w:r>
          </w:p>
          <w:p w:rsidR="00A15CA1" w:rsidRPr="0070181D" w:rsidRDefault="00A15CA1" w:rsidP="006747D8">
            <w:pPr>
              <w:pStyle w:val="Colonnedroite"/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70181D">
              <w:rPr>
                <w:rFonts w:ascii="Arial Narrow" w:hAnsi="Arial Narrow"/>
                <w:sz w:val="20"/>
                <w:lang w:val="fr-FR"/>
              </w:rPr>
              <w:t>Langue maternelle</w:t>
            </w:r>
          </w:p>
        </w:tc>
      </w:tr>
    </w:tbl>
    <w:p w:rsidR="00E46DC5" w:rsidRPr="0070181D" w:rsidRDefault="00E46DC5" w:rsidP="00E46DC5">
      <w:pPr>
        <w:rPr>
          <w:rFonts w:ascii="Arial Narrow" w:hAnsi="Arial Narrow"/>
        </w:rPr>
      </w:pPr>
    </w:p>
    <w:p w:rsidR="00B33565" w:rsidRPr="0070181D" w:rsidRDefault="00E46DC5" w:rsidP="008D2F40">
      <w:pPr>
        <w:spacing w:after="0"/>
        <w:rPr>
          <w:rFonts w:ascii="Arial Narrow" w:hAnsi="Arial Narrow"/>
        </w:rPr>
      </w:pPr>
      <w:r w:rsidRPr="0070181D">
        <w:rPr>
          <w:rFonts w:ascii="Arial Narrow" w:hAnsi="Arial Narrow"/>
        </w:rPr>
        <w:br w:type="page"/>
      </w:r>
    </w:p>
    <w:tbl>
      <w:tblPr>
        <w:tblW w:w="11221" w:type="dxa"/>
        <w:tblInd w:w="-1332" w:type="dxa"/>
        <w:tblLook w:val="01E0"/>
      </w:tblPr>
      <w:tblGrid>
        <w:gridCol w:w="1122"/>
        <w:gridCol w:w="98"/>
        <w:gridCol w:w="2560"/>
        <w:gridCol w:w="7441"/>
      </w:tblGrid>
      <w:tr w:rsidR="00FC1934" w:rsidRPr="0070181D" w:rsidTr="00C4403D">
        <w:trPr>
          <w:cantSplit/>
          <w:trHeight w:val="397"/>
        </w:trPr>
        <w:tc>
          <w:tcPr>
            <w:tcW w:w="1218" w:type="dxa"/>
            <w:gridSpan w:val="2"/>
            <w:shd w:val="clear" w:color="auto" w:fill="000000"/>
            <w:vAlign w:val="center"/>
          </w:tcPr>
          <w:p w:rsidR="00B33565" w:rsidRPr="0070181D" w:rsidRDefault="00B33565" w:rsidP="006747D8">
            <w:pPr>
              <w:pStyle w:val="Titretableau"/>
              <w:ind w:left="252"/>
              <w:jc w:val="center"/>
              <w:rPr>
                <w:rFonts w:ascii="Arial Narrow" w:hAnsi="Arial Narrow"/>
              </w:rPr>
            </w:pPr>
          </w:p>
        </w:tc>
        <w:tc>
          <w:tcPr>
            <w:tcW w:w="10003" w:type="dxa"/>
            <w:gridSpan w:val="2"/>
            <w:vAlign w:val="center"/>
          </w:tcPr>
          <w:p w:rsidR="002E7B6C" w:rsidRPr="0070181D" w:rsidRDefault="00B33565" w:rsidP="002E7B6C">
            <w:pPr>
              <w:pStyle w:val="Puce1"/>
            </w:pPr>
            <w:r w:rsidRPr="0070181D">
              <w:t>Principales expériences professionnelles SQLI</w:t>
            </w:r>
          </w:p>
        </w:tc>
      </w:tr>
      <w:tr w:rsidR="009955A3" w:rsidRPr="0070181D" w:rsidTr="009955A3">
        <w:trPr>
          <w:cantSplit/>
          <w:trHeight w:val="2598"/>
        </w:trPr>
        <w:tc>
          <w:tcPr>
            <w:tcW w:w="3778" w:type="dxa"/>
            <w:gridSpan w:val="3"/>
          </w:tcPr>
          <w:p w:rsidR="009955A3" w:rsidRDefault="009955A3" w:rsidP="009955A3">
            <w:pPr>
              <w:pStyle w:val="Colonnegauche"/>
              <w:ind w:left="681"/>
              <w:jc w:val="center"/>
              <w:rPr>
                <w:rFonts w:ascii="Times New Roman" w:hAnsi="Times New Roman"/>
                <w:b/>
                <w:sz w:val="14"/>
                <w:szCs w:val="20"/>
                <w:lang w:val="en-US"/>
              </w:rPr>
            </w:pPr>
          </w:p>
          <w:p w:rsidR="009955A3" w:rsidRDefault="009955A3" w:rsidP="009955A3">
            <w:pPr>
              <w:pStyle w:val="Colonnegauche"/>
              <w:ind w:left="681"/>
              <w:jc w:val="center"/>
              <w:rPr>
                <w:rFonts w:ascii="Times New Roman" w:hAnsi="Times New Roman"/>
                <w:b/>
                <w:sz w:val="14"/>
                <w:szCs w:val="20"/>
                <w:lang w:val="en-US"/>
              </w:rPr>
            </w:pPr>
          </w:p>
          <w:p w:rsidR="00406975" w:rsidRDefault="009955A3" w:rsidP="009955A3">
            <w:pPr>
              <w:pStyle w:val="Colonnegauche"/>
              <w:ind w:left="681"/>
              <w:jc w:val="center"/>
              <w:rPr>
                <w:rFonts w:ascii="Times New Roman" w:hAnsi="Times New Roman"/>
                <w:b/>
                <w:noProof/>
                <w:sz w:val="14"/>
                <w:szCs w:val="20"/>
              </w:rPr>
            </w:pPr>
            <w:r w:rsidRPr="007D377C">
              <w:rPr>
                <w:rFonts w:ascii="Arial Narrow" w:hAnsi="Arial Narrow"/>
                <w:b/>
                <w:sz w:val="20"/>
                <w:szCs w:val="20"/>
              </w:rPr>
              <w:t>DEVELOPPEUR FRONT-END</w:t>
            </w:r>
            <w:r>
              <w:rPr>
                <w:rFonts w:ascii="Times New Roman" w:hAnsi="Times New Roman"/>
                <w:b/>
                <w:noProof/>
                <w:sz w:val="14"/>
                <w:szCs w:val="20"/>
              </w:rPr>
              <w:t xml:space="preserve"> </w:t>
            </w:r>
          </w:p>
          <w:p w:rsidR="009955A3" w:rsidRPr="00514DF8" w:rsidRDefault="009955A3" w:rsidP="009955A3">
            <w:pPr>
              <w:pStyle w:val="Colonnegauche"/>
              <w:ind w:left="68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4"/>
                <w:szCs w:val="20"/>
              </w:rPr>
              <w:drawing>
                <wp:inline distT="0" distB="0" distL="0" distR="0">
                  <wp:extent cx="1543050" cy="1231158"/>
                  <wp:effectExtent l="0" t="0" r="0" b="762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358" cy="12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3" w:type="dxa"/>
          </w:tcPr>
          <w:p w:rsidR="009955A3" w:rsidRDefault="009955A3" w:rsidP="009955A3">
            <w:pPr>
              <w:pStyle w:val="Colonnedroite"/>
              <w:jc w:val="both"/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en-US"/>
              </w:rPr>
            </w:pPr>
          </w:p>
          <w:p w:rsidR="009955A3" w:rsidRPr="00E93D9F" w:rsidRDefault="009955A3" w:rsidP="009955A3">
            <w:pPr>
              <w:pStyle w:val="Colonnedroite"/>
              <w:jc w:val="both"/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</w:pPr>
            <w:r w:rsidRPr="00E93D9F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 xml:space="preserve">01 </w:t>
            </w:r>
            <w:r w:rsidR="006B3190" w:rsidRPr="006B3190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>Septembre</w:t>
            </w:r>
            <w:r w:rsidR="00A17C00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 xml:space="preserve"> </w:t>
            </w:r>
            <w:r w:rsidRPr="00E93D9F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 xml:space="preserve">2016 </w:t>
            </w:r>
            <w:r w:rsidR="00273157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 xml:space="preserve">jusqu'à 15 </w:t>
            </w:r>
            <w:proofErr w:type="spellStart"/>
            <w:r w:rsidR="00273157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>decembre</w:t>
            </w:r>
            <w:proofErr w:type="spellEnd"/>
            <w:r w:rsidR="00273157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 xml:space="preserve"> 2016</w:t>
            </w:r>
          </w:p>
          <w:p w:rsidR="009955A3" w:rsidRPr="0070181D" w:rsidRDefault="009955A3" w:rsidP="009955A3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générali</w:t>
            </w:r>
            <w:proofErr w:type="spellEnd"/>
          </w:p>
          <w:p w:rsidR="009955A3" w:rsidRPr="0070181D" w:rsidRDefault="009955A3" w:rsidP="009955A3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Client : Générali</w:t>
            </w:r>
          </w:p>
          <w:p w:rsidR="009955A3" w:rsidRPr="0070181D" w:rsidRDefault="009955A3" w:rsidP="009955A3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Proj</w:t>
            </w:r>
            <w:r>
              <w:rPr>
                <w:rFonts w:ascii="Arial Narrow" w:hAnsi="Arial Narrow"/>
                <w:sz w:val="20"/>
                <w:szCs w:val="20"/>
              </w:rPr>
              <w:t>et : Développement Front-end</w:t>
            </w:r>
          </w:p>
          <w:p w:rsidR="009955A3" w:rsidRPr="0070181D" w:rsidRDefault="009955A3" w:rsidP="009955A3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Les tâches réalisées :</w:t>
            </w:r>
          </w:p>
          <w:p w:rsidR="009955A3" w:rsidRPr="0070181D" w:rsidRDefault="009955A3" w:rsidP="009955A3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Découpage et intégration en version desktop, tablette et mobile.</w:t>
            </w:r>
          </w:p>
          <w:p w:rsidR="009955A3" w:rsidRPr="0070181D" w:rsidRDefault="009955A3" w:rsidP="009955A3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t>Conception et intégration des fonctionnalité</w:t>
            </w:r>
            <w:r w:rsidRPr="0070181D">
              <w:rPr>
                <w:rFonts w:ascii="Arial Narrow" w:hAnsi="Arial Narrow"/>
                <w:sz w:val="20"/>
                <w:szCs w:val="20"/>
              </w:rPr>
              <w:t>s.</w:t>
            </w:r>
          </w:p>
          <w:p w:rsidR="009955A3" w:rsidRPr="0070181D" w:rsidRDefault="009955A3" w:rsidP="009955A3">
            <w:pPr>
              <w:pStyle w:val="Listecolonnedroite"/>
              <w:numPr>
                <w:ilvl w:val="0"/>
                <w:numId w:val="0"/>
              </w:numPr>
              <w:ind w:left="284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9955A3" w:rsidRDefault="009955A3" w:rsidP="009955A3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Environnement technique :</w:t>
            </w:r>
            <w:r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 jQuery, </w:t>
            </w:r>
            <w:r w:rsidR="00C76472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SASS, </w:t>
            </w:r>
            <w:r w:rsidR="00C82AE2" w:rsidRPr="00C82AE2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Bootstrap</w:t>
            </w:r>
            <w:r w:rsidR="00C76472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, </w:t>
            </w:r>
            <w:r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Gulp</w:t>
            </w:r>
            <w:r w:rsidR="00925974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, Git</w:t>
            </w:r>
          </w:p>
          <w:p w:rsidR="009955A3" w:rsidRPr="0070181D" w:rsidRDefault="009955A3" w:rsidP="009955A3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</w:p>
        </w:tc>
      </w:tr>
      <w:tr w:rsidR="00341EA4" w:rsidRPr="0070181D" w:rsidTr="009955A3">
        <w:trPr>
          <w:cantSplit/>
          <w:trHeight w:val="2598"/>
        </w:trPr>
        <w:tc>
          <w:tcPr>
            <w:tcW w:w="3778" w:type="dxa"/>
            <w:gridSpan w:val="3"/>
          </w:tcPr>
          <w:p w:rsidR="00807BA4" w:rsidRDefault="00807BA4" w:rsidP="00341EA4">
            <w:pPr>
              <w:pStyle w:val="Colonnegauche"/>
              <w:ind w:left="68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406975" w:rsidRDefault="00341EA4" w:rsidP="00341EA4">
            <w:pPr>
              <w:pStyle w:val="Colonnegauche"/>
              <w:ind w:left="681"/>
              <w:jc w:val="center"/>
              <w:rPr>
                <w:rFonts w:ascii="Times New Roman" w:hAnsi="Times New Roman"/>
                <w:noProof/>
                <w:sz w:val="14"/>
                <w:szCs w:val="20"/>
              </w:rPr>
            </w:pPr>
            <w:r w:rsidRPr="007D377C">
              <w:rPr>
                <w:rFonts w:ascii="Arial Narrow" w:hAnsi="Arial Narrow"/>
                <w:b/>
                <w:sz w:val="20"/>
                <w:szCs w:val="20"/>
              </w:rPr>
              <w:t>DEVELOPPEUR FRONT-END</w:t>
            </w:r>
            <w:r>
              <w:rPr>
                <w:rFonts w:ascii="Times New Roman" w:hAnsi="Times New Roman"/>
                <w:noProof/>
                <w:sz w:val="14"/>
                <w:szCs w:val="20"/>
              </w:rPr>
              <w:t xml:space="preserve"> </w:t>
            </w:r>
          </w:p>
          <w:p w:rsidR="0048497B" w:rsidRDefault="0048497B" w:rsidP="00341EA4">
            <w:pPr>
              <w:pStyle w:val="Colonnegauche"/>
              <w:ind w:left="681"/>
              <w:jc w:val="center"/>
              <w:rPr>
                <w:rFonts w:ascii="Times New Roman" w:hAnsi="Times New Roman"/>
                <w:noProof/>
                <w:sz w:val="14"/>
                <w:szCs w:val="20"/>
              </w:rPr>
            </w:pPr>
          </w:p>
          <w:p w:rsidR="0048497B" w:rsidRDefault="0048497B" w:rsidP="00341EA4">
            <w:pPr>
              <w:pStyle w:val="Colonnegauche"/>
              <w:ind w:left="681"/>
              <w:jc w:val="center"/>
              <w:rPr>
                <w:rFonts w:ascii="Times New Roman" w:hAnsi="Times New Roman"/>
                <w:noProof/>
                <w:sz w:val="14"/>
                <w:szCs w:val="20"/>
              </w:rPr>
            </w:pPr>
          </w:p>
          <w:p w:rsidR="00341EA4" w:rsidRPr="00514DF8" w:rsidRDefault="00341EA4" w:rsidP="00341EA4">
            <w:pPr>
              <w:pStyle w:val="Colonnegauche"/>
              <w:ind w:left="68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noProof/>
                <w:sz w:val="14"/>
                <w:szCs w:val="20"/>
              </w:rPr>
              <w:drawing>
                <wp:inline distT="0" distB="0" distL="0" distR="0">
                  <wp:extent cx="1752600" cy="1123950"/>
                  <wp:effectExtent l="0" t="0" r="0" b="0"/>
                  <wp:docPr id="7" name="Image 7" descr="C:\Users\ahziani\Desktop\télécharg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hziani\Desktop\télécharge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3" w:type="dxa"/>
          </w:tcPr>
          <w:p w:rsidR="00807BA4" w:rsidRDefault="00807BA4" w:rsidP="00341EA4">
            <w:pPr>
              <w:pStyle w:val="Colonnedroite"/>
              <w:jc w:val="both"/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</w:pPr>
          </w:p>
          <w:p w:rsidR="00341EA4" w:rsidRPr="0030616C" w:rsidRDefault="006B3190" w:rsidP="00341EA4">
            <w:pPr>
              <w:pStyle w:val="Colonnedroite"/>
              <w:jc w:val="both"/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>01 JUIN 2016 jusqu'à 30 aout 2016</w:t>
            </w:r>
          </w:p>
          <w:p w:rsidR="00341EA4" w:rsidRPr="0070181D" w:rsidRDefault="00C20E40" w:rsidP="00341EA4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SIBLU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 xml:space="preserve">Client : </w:t>
            </w:r>
            <w:r>
              <w:rPr>
                <w:rFonts w:ascii="Arial Narrow" w:hAnsi="Arial Narrow"/>
                <w:sz w:val="20"/>
                <w:szCs w:val="20"/>
              </w:rPr>
              <w:t>SIBLU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Projet : Développement Front-end et back-end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Les tâches réalisées :</w:t>
            </w:r>
          </w:p>
          <w:p w:rsidR="00341EA4" w:rsidRPr="00E65CA4" w:rsidRDefault="00341EA4" w:rsidP="00341EA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Correction des bugs CSS/JS</w:t>
            </w:r>
          </w:p>
          <w:p w:rsidR="00341EA4" w:rsidRDefault="00341EA4" w:rsidP="00341EA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Intégration des nouveaux pages </w:t>
            </w:r>
          </w:p>
          <w:p w:rsidR="00341EA4" w:rsidRPr="00624B29" w:rsidRDefault="00341EA4" w:rsidP="00341EA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341EA4" w:rsidRDefault="00341EA4" w:rsidP="00341EA4">
            <w:pPr>
              <w:pStyle w:val="Colonnedroite"/>
              <w:jc w:val="both"/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</w:pP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Environnement technique : PHP, </w:t>
            </w:r>
            <w:r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Drupal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, CSS3,</w:t>
            </w:r>
            <w:r w:rsidR="00925974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 </w:t>
            </w:r>
            <w:r w:rsidR="00925974" w:rsidRPr="00C82AE2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Bootstrap</w:t>
            </w:r>
            <w:r w:rsidR="00925974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,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 jQuery, SVN.</w:t>
            </w:r>
          </w:p>
          <w:p w:rsidR="00807BA4" w:rsidRDefault="00807BA4" w:rsidP="00341EA4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</w:p>
          <w:p w:rsidR="00807BA4" w:rsidRPr="0070181D" w:rsidRDefault="00807BA4" w:rsidP="00341EA4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</w:p>
        </w:tc>
      </w:tr>
      <w:tr w:rsidR="00341EA4" w:rsidRPr="0070181D" w:rsidTr="009955A3">
        <w:trPr>
          <w:cantSplit/>
          <w:trHeight w:val="2598"/>
        </w:trPr>
        <w:tc>
          <w:tcPr>
            <w:tcW w:w="3778" w:type="dxa"/>
            <w:gridSpan w:val="3"/>
          </w:tcPr>
          <w:p w:rsidR="00406975" w:rsidRDefault="00341EA4" w:rsidP="00341EA4">
            <w:pPr>
              <w:pStyle w:val="Colonnegauche"/>
              <w:ind w:left="681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D377C">
              <w:rPr>
                <w:rFonts w:ascii="Arial Narrow" w:hAnsi="Arial Narrow"/>
                <w:b/>
                <w:sz w:val="20"/>
                <w:szCs w:val="20"/>
              </w:rPr>
              <w:t>DEVELOPPEUR FRONT-END</w:t>
            </w:r>
          </w:p>
          <w:p w:rsidR="00341EA4" w:rsidRPr="0070181D" w:rsidRDefault="00341EA4" w:rsidP="00341EA4">
            <w:pPr>
              <w:pStyle w:val="Colonnegauche"/>
              <w:ind w:left="681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>
                  <wp:extent cx="1609725" cy="1466850"/>
                  <wp:effectExtent l="0" t="0" r="9525" b="0"/>
                  <wp:docPr id="6" name="Image 6" descr="C:\Users\ahziani\Desktop\bmce_b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hziani\Desktop\bmce_b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3" w:type="dxa"/>
          </w:tcPr>
          <w:p w:rsidR="00341EA4" w:rsidRPr="00E93D9F" w:rsidRDefault="00341EA4" w:rsidP="00341EA4">
            <w:pPr>
              <w:pStyle w:val="Colonnedroite"/>
              <w:jc w:val="both"/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</w:pPr>
            <w:r w:rsidRPr="00E93D9F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 xml:space="preserve">01 </w:t>
            </w:r>
            <w:r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>Mai</w:t>
            </w:r>
            <w:r w:rsidRPr="00E93D9F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 xml:space="preserve"> 2016 jusqu'à </w:t>
            </w:r>
            <w:r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>2</w:t>
            </w:r>
            <w:r w:rsidRPr="00E93D9F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 xml:space="preserve">0 </w:t>
            </w:r>
            <w:r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>Mai</w:t>
            </w:r>
            <w:r w:rsidRPr="00E93D9F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 xml:space="preserve"> 2016</w:t>
            </w:r>
          </w:p>
          <w:p w:rsidR="00341EA4" w:rsidRPr="0070181D" w:rsidRDefault="00386530" w:rsidP="00341EA4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BMCE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 xml:space="preserve">Client : </w:t>
            </w:r>
            <w:r>
              <w:rPr>
                <w:rFonts w:ascii="Arial Narrow" w:hAnsi="Arial Narrow"/>
                <w:sz w:val="20"/>
                <w:szCs w:val="20"/>
              </w:rPr>
              <w:t>BMCE BANK</w:t>
            </w:r>
          </w:p>
          <w:p w:rsidR="00341EA4" w:rsidRDefault="00341EA4" w:rsidP="00341EA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 xml:space="preserve">Projet : Développement Front-end 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Les tâches réalisées :</w:t>
            </w:r>
          </w:p>
          <w:p w:rsidR="00341EA4" w:rsidRPr="00E65CA4" w:rsidRDefault="00341EA4" w:rsidP="00341EA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Correction des bugs CSS/JS</w:t>
            </w:r>
          </w:p>
          <w:p w:rsidR="00341EA4" w:rsidRDefault="00341EA4" w:rsidP="00341EA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Intégration des nouveaux pages 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ind w:left="72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341EA4" w:rsidRPr="0070181D" w:rsidRDefault="00341EA4" w:rsidP="00341EA4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Environnement technique : </w:t>
            </w:r>
            <w:r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SASS, jQuery, Grunt, WebService, Drupal</w:t>
            </w:r>
          </w:p>
        </w:tc>
      </w:tr>
      <w:tr w:rsidR="00341EA4" w:rsidRPr="0070181D" w:rsidTr="009955A3">
        <w:trPr>
          <w:cantSplit/>
          <w:trHeight w:val="2406"/>
        </w:trPr>
        <w:tc>
          <w:tcPr>
            <w:tcW w:w="3778" w:type="dxa"/>
            <w:gridSpan w:val="3"/>
          </w:tcPr>
          <w:p w:rsidR="00807BA4" w:rsidRDefault="00807BA4" w:rsidP="00341EA4">
            <w:pPr>
              <w:pStyle w:val="Colonnegauche"/>
              <w:ind w:left="681"/>
              <w:jc w:val="center"/>
              <w:rPr>
                <w:rFonts w:ascii="Times New Roman" w:hAnsi="Times New Roman"/>
                <w:b/>
                <w:sz w:val="14"/>
                <w:szCs w:val="20"/>
                <w:lang w:val="en-US"/>
              </w:rPr>
            </w:pPr>
          </w:p>
          <w:p w:rsidR="00496801" w:rsidRDefault="00496801" w:rsidP="00341EA4">
            <w:pPr>
              <w:pStyle w:val="Colonnegauche"/>
              <w:ind w:left="681"/>
              <w:jc w:val="center"/>
              <w:rPr>
                <w:rFonts w:ascii="Times New Roman" w:hAnsi="Times New Roman"/>
                <w:b/>
                <w:sz w:val="14"/>
                <w:szCs w:val="20"/>
                <w:lang w:val="en-US"/>
              </w:rPr>
            </w:pPr>
          </w:p>
          <w:p w:rsidR="00807BA4" w:rsidRDefault="00807BA4" w:rsidP="00341EA4">
            <w:pPr>
              <w:pStyle w:val="Colonnegauche"/>
              <w:ind w:left="681"/>
              <w:jc w:val="center"/>
              <w:rPr>
                <w:rFonts w:ascii="Times New Roman" w:hAnsi="Times New Roman"/>
                <w:b/>
                <w:sz w:val="14"/>
                <w:szCs w:val="20"/>
                <w:lang w:val="en-US"/>
              </w:rPr>
            </w:pPr>
          </w:p>
          <w:p w:rsidR="00406975" w:rsidRDefault="00341EA4" w:rsidP="00341EA4">
            <w:pPr>
              <w:pStyle w:val="Colonnegauche"/>
              <w:ind w:left="681"/>
              <w:jc w:val="center"/>
              <w:rPr>
                <w:rFonts w:ascii="Times New Roman" w:hAnsi="Times New Roman"/>
                <w:b/>
                <w:sz w:val="14"/>
                <w:szCs w:val="20"/>
                <w:lang w:val="en-US"/>
              </w:rPr>
            </w:pPr>
            <w:r w:rsidRPr="007D377C">
              <w:rPr>
                <w:rFonts w:ascii="Times New Roman" w:hAnsi="Times New Roman"/>
                <w:b/>
                <w:sz w:val="14"/>
                <w:szCs w:val="20"/>
                <w:lang w:val="en-US"/>
              </w:rPr>
              <w:t>DEVELOPPEUR  FRONT-END &amp; BACK-END</w:t>
            </w:r>
          </w:p>
          <w:p w:rsidR="00406975" w:rsidRDefault="00406975" w:rsidP="00341EA4">
            <w:pPr>
              <w:pStyle w:val="Colonnegauche"/>
              <w:ind w:left="681"/>
              <w:jc w:val="center"/>
              <w:rPr>
                <w:rFonts w:ascii="Times New Roman" w:hAnsi="Times New Roman"/>
                <w:b/>
                <w:sz w:val="14"/>
                <w:szCs w:val="20"/>
                <w:lang w:val="en-US"/>
              </w:rPr>
            </w:pPr>
          </w:p>
          <w:p w:rsidR="00406975" w:rsidRDefault="00406975" w:rsidP="00341EA4">
            <w:pPr>
              <w:pStyle w:val="Colonnegauche"/>
              <w:ind w:left="681"/>
              <w:jc w:val="center"/>
              <w:rPr>
                <w:rFonts w:ascii="Times New Roman" w:hAnsi="Times New Roman"/>
                <w:b/>
                <w:sz w:val="14"/>
                <w:szCs w:val="20"/>
                <w:lang w:val="en-US"/>
              </w:rPr>
            </w:pPr>
          </w:p>
          <w:p w:rsidR="00341EA4" w:rsidRPr="00514DF8" w:rsidRDefault="00341EA4" w:rsidP="00406975">
            <w:pPr>
              <w:pStyle w:val="Colonnegauche"/>
              <w:ind w:left="681"/>
              <w:jc w:val="left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70181D"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>
                  <wp:extent cx="1809750" cy="1028700"/>
                  <wp:effectExtent l="0" t="0" r="0" b="0"/>
                  <wp:docPr id="8" name="Image 8" descr="C:\Users\ahziani\Desktop\220px-Bmc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hziani\Desktop\220px-Bmc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3" w:type="dxa"/>
          </w:tcPr>
          <w:p w:rsidR="00807BA4" w:rsidRDefault="00807BA4" w:rsidP="00341EA4">
            <w:pPr>
              <w:pStyle w:val="Colonnedroite"/>
              <w:jc w:val="both"/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en-US"/>
              </w:rPr>
            </w:pPr>
          </w:p>
          <w:p w:rsidR="00807BA4" w:rsidRDefault="00807BA4" w:rsidP="00341EA4">
            <w:pPr>
              <w:pStyle w:val="Colonnedroite"/>
              <w:jc w:val="both"/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en-US"/>
              </w:rPr>
            </w:pPr>
          </w:p>
          <w:p w:rsidR="00341EA4" w:rsidRPr="00E93D9F" w:rsidRDefault="00341EA4" w:rsidP="00341EA4">
            <w:pPr>
              <w:pStyle w:val="Colonnedroite"/>
              <w:jc w:val="both"/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</w:pPr>
            <w:r w:rsidRPr="00E93D9F">
              <w:rPr>
                <w:rFonts w:ascii="Arial Narrow" w:hAnsi="Arial Narrow"/>
                <w:b/>
                <w:bCs/>
                <w:smallCaps/>
                <w:sz w:val="20"/>
                <w:szCs w:val="20"/>
                <w:lang w:val="fr-FR"/>
              </w:rPr>
              <w:t>01 Février 2016 jusqu'à 30 avril 2016</w:t>
            </w:r>
          </w:p>
          <w:p w:rsidR="00341EA4" w:rsidRPr="0070181D" w:rsidRDefault="00341EA4" w:rsidP="00341EA4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BMCI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Client : BMCI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Projet : Développement Front-end et back-end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Les tâches réalisées :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Découpage et intégration en version desktop, tablette et mobile.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Mise en fonction la fonctionnalité : Multilingue.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t>Conception et intégration des fonctionnalité</w:t>
            </w:r>
            <w:r w:rsidRPr="0070181D">
              <w:rPr>
                <w:rFonts w:ascii="Arial Narrow" w:hAnsi="Arial Narrow"/>
                <w:sz w:val="20"/>
                <w:szCs w:val="20"/>
              </w:rPr>
              <w:t>s.</w:t>
            </w:r>
          </w:p>
          <w:p w:rsidR="00341EA4" w:rsidRPr="0070181D" w:rsidRDefault="00341EA4" w:rsidP="00341EA4">
            <w:pPr>
              <w:pStyle w:val="Listecolonnedroite"/>
              <w:numPr>
                <w:ilvl w:val="0"/>
                <w:numId w:val="0"/>
              </w:numPr>
              <w:ind w:left="284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341EA4" w:rsidRDefault="00341EA4" w:rsidP="00341EA4">
            <w:pPr>
              <w:pStyle w:val="Colonnedroite"/>
              <w:jc w:val="both"/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</w:pP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Environnement technique : PHP, Wordpress, Polylang, CSS3, jQuery, SVN.</w:t>
            </w:r>
          </w:p>
          <w:p w:rsidR="00341EA4" w:rsidRPr="0070181D" w:rsidRDefault="00341EA4" w:rsidP="00341EA4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</w:p>
        </w:tc>
      </w:tr>
      <w:tr w:rsidR="00784BE9" w:rsidRPr="0070181D" w:rsidTr="00544031">
        <w:trPr>
          <w:cantSplit/>
          <w:trHeight w:val="397"/>
        </w:trPr>
        <w:tc>
          <w:tcPr>
            <w:tcW w:w="1218" w:type="dxa"/>
            <w:gridSpan w:val="2"/>
            <w:shd w:val="clear" w:color="auto" w:fill="000000"/>
            <w:vAlign w:val="center"/>
          </w:tcPr>
          <w:p w:rsidR="00784BE9" w:rsidRPr="0070181D" w:rsidRDefault="00784BE9" w:rsidP="00D05114">
            <w:pPr>
              <w:pStyle w:val="Titretableau"/>
              <w:ind w:left="252"/>
              <w:jc w:val="center"/>
              <w:rPr>
                <w:rFonts w:ascii="Arial Narrow" w:hAnsi="Arial Narrow"/>
              </w:rPr>
            </w:pPr>
          </w:p>
        </w:tc>
        <w:tc>
          <w:tcPr>
            <w:tcW w:w="10003" w:type="dxa"/>
            <w:gridSpan w:val="2"/>
            <w:vAlign w:val="center"/>
          </w:tcPr>
          <w:p w:rsidR="00784BE9" w:rsidRPr="0070181D" w:rsidRDefault="00784BE9" w:rsidP="00D05114">
            <w:pPr>
              <w:pStyle w:val="Puce1"/>
            </w:pPr>
            <w:r w:rsidRPr="0070181D">
              <w:t>Principales expériences professionnelles HORS SQLI</w:t>
            </w:r>
          </w:p>
        </w:tc>
      </w:tr>
      <w:tr w:rsidR="00784BE9" w:rsidRPr="0070181D" w:rsidTr="00FA3A9E">
        <w:trPr>
          <w:cantSplit/>
          <w:trHeight w:val="2598"/>
        </w:trPr>
        <w:tc>
          <w:tcPr>
            <w:tcW w:w="3778" w:type="dxa"/>
            <w:gridSpan w:val="3"/>
          </w:tcPr>
          <w:p w:rsidR="00784BE9" w:rsidRPr="0070181D" w:rsidRDefault="00A90787" w:rsidP="00D05114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stagiaire</w:t>
            </w:r>
          </w:p>
          <w:p w:rsidR="00784BE9" w:rsidRPr="0070181D" w:rsidRDefault="00784BE9" w:rsidP="00D05114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</w:p>
          <w:p w:rsidR="00784BE9" w:rsidRPr="0070181D" w:rsidRDefault="007B1526" w:rsidP="00D05114">
            <w:pPr>
              <w:pStyle w:val="Colonnegauche"/>
              <w:ind w:left="68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>
                  <wp:extent cx="1638300" cy="981075"/>
                  <wp:effectExtent l="0" t="0" r="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a_poste-300x17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3" w:type="dxa"/>
          </w:tcPr>
          <w:p w:rsidR="00784BE9" w:rsidRPr="0070181D" w:rsidRDefault="00AC7161" w:rsidP="00D05114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février </w:t>
            </w:r>
            <w:r w:rsidR="00546934"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 w:rsidR="00784BE9"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20</w:t>
            </w:r>
            <w:r w:rsidR="00546934"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1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5</w:t>
            </w:r>
            <w:r w:rsidR="00784BE9"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jusqu'à 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Juillet</w:t>
            </w:r>
            <w:r w:rsidR="00546934"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 w:rsidR="00784BE9"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20</w:t>
            </w:r>
            <w:r w:rsidR="00546934"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1</w:t>
            </w:r>
            <w:r w:rsidR="00784BE9"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5</w:t>
            </w:r>
          </w:p>
          <w:p w:rsidR="00784BE9" w:rsidRPr="0070181D" w:rsidRDefault="00A90787" w:rsidP="00784BE9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Le groupe la poste  (</w:t>
            </w:r>
            <w:r w:rsidRPr="00A90787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INNOV'UP</w:t>
            </w: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 xml:space="preserve">)- </w:t>
            </w:r>
            <w:r w:rsidRPr="00A90787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Région de Saint-Quentin, France</w:t>
            </w:r>
          </w:p>
          <w:p w:rsidR="00784BE9" w:rsidRPr="0070181D" w:rsidRDefault="00784BE9" w:rsidP="00D0511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Projet</w:t>
            </w:r>
            <w:r w:rsidR="00287C05" w:rsidRPr="0070181D">
              <w:rPr>
                <w:rFonts w:ascii="Arial Narrow" w:hAnsi="Arial Narrow"/>
                <w:sz w:val="20"/>
                <w:szCs w:val="20"/>
              </w:rPr>
              <w:t>s</w:t>
            </w:r>
            <w:r w:rsidRPr="0070181D">
              <w:rPr>
                <w:rFonts w:ascii="Arial Narrow" w:hAnsi="Arial Narrow"/>
                <w:sz w:val="20"/>
                <w:szCs w:val="20"/>
              </w:rPr>
              <w:t xml:space="preserve"> : </w:t>
            </w:r>
            <w:r w:rsidR="00544031" w:rsidRPr="0070181D">
              <w:rPr>
                <w:rFonts w:ascii="Arial Narrow" w:hAnsi="Arial Narrow"/>
                <w:sz w:val="20"/>
                <w:szCs w:val="20"/>
              </w:rPr>
              <w:t>Ubiko</w:t>
            </w:r>
          </w:p>
          <w:p w:rsidR="00784BE9" w:rsidRPr="0070181D" w:rsidRDefault="00430745" w:rsidP="00D05114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 xml:space="preserve">Les tâches </w:t>
            </w:r>
            <w:r w:rsidR="00E24C16" w:rsidRPr="0070181D">
              <w:rPr>
                <w:rFonts w:ascii="Arial Narrow" w:hAnsi="Arial Narrow"/>
                <w:sz w:val="20"/>
                <w:szCs w:val="20"/>
              </w:rPr>
              <w:t>réalisées :</w:t>
            </w:r>
          </w:p>
          <w:p w:rsidR="00784BE9" w:rsidRPr="0070181D" w:rsidRDefault="00E24C16" w:rsidP="00D05114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Création d’un site web responsive</w:t>
            </w:r>
          </w:p>
          <w:p w:rsidR="00784BE9" w:rsidRPr="0070181D" w:rsidRDefault="00E24C16" w:rsidP="00E24C16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E24C16">
              <w:rPr>
                <w:rFonts w:ascii="Arial Narrow" w:hAnsi="Arial Narrow"/>
                <w:sz w:val="20"/>
                <w:szCs w:val="20"/>
              </w:rPr>
              <w:t>Création une application d</w:t>
            </w:r>
            <w:r>
              <w:rPr>
                <w:rFonts w:ascii="Arial Narrow" w:hAnsi="Arial Narrow"/>
                <w:sz w:val="20"/>
                <w:szCs w:val="20"/>
              </w:rPr>
              <w:t>e reconnaissance des caractères</w:t>
            </w:r>
            <w:r w:rsidR="00784BE9" w:rsidRPr="0070181D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784BE9" w:rsidRPr="0070181D" w:rsidRDefault="00784BE9" w:rsidP="00D05114">
            <w:pPr>
              <w:pStyle w:val="Listecolonnedroite"/>
              <w:numPr>
                <w:ilvl w:val="0"/>
                <w:numId w:val="0"/>
              </w:numPr>
              <w:ind w:left="284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784BE9" w:rsidRPr="0070181D" w:rsidRDefault="00784BE9" w:rsidP="00544031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Environnement technique : </w:t>
            </w:r>
            <w:r w:rsidR="00544031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Zend </w:t>
            </w:r>
            <w:r w:rsidR="00E40A98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Framework</w:t>
            </w:r>
            <w:r w:rsidR="00546934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, </w:t>
            </w:r>
            <w:r w:rsidR="00544031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CSS3</w:t>
            </w:r>
            <w:r w:rsidR="00546934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, </w:t>
            </w:r>
            <w:r w:rsidR="00544031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jQuery</w:t>
            </w:r>
            <w:r w:rsidR="00546934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, </w:t>
            </w:r>
            <w:r w:rsidR="00303AE0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Android</w:t>
            </w:r>
            <w:r w:rsidR="00303AE0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, SVN</w:t>
            </w:r>
            <w:r w:rsidR="00546934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.</w:t>
            </w:r>
          </w:p>
        </w:tc>
      </w:tr>
      <w:tr w:rsidR="007B1526" w:rsidRPr="0070181D" w:rsidTr="00B5620F">
        <w:trPr>
          <w:cantSplit/>
          <w:trHeight w:val="2598"/>
        </w:trPr>
        <w:tc>
          <w:tcPr>
            <w:tcW w:w="3778" w:type="dxa"/>
            <w:gridSpan w:val="3"/>
          </w:tcPr>
          <w:p w:rsidR="00FA3A9E" w:rsidRPr="0070181D" w:rsidRDefault="00FA3A9E" w:rsidP="006032AF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stagiaire</w:t>
            </w:r>
          </w:p>
          <w:p w:rsidR="00FA3A9E" w:rsidRPr="0070181D" w:rsidRDefault="00FA3A9E" w:rsidP="006032AF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</w:p>
          <w:p w:rsidR="00FA3A9E" w:rsidRPr="0070181D" w:rsidRDefault="007B1526" w:rsidP="006032AF">
            <w:pPr>
              <w:pStyle w:val="Colonnegauche"/>
              <w:ind w:left="681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>
                  <wp:extent cx="1638300" cy="981075"/>
                  <wp:effectExtent l="0" t="0" r="0" b="952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a_poste-300x173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3" w:type="dxa"/>
          </w:tcPr>
          <w:p w:rsidR="00FA3A9E" w:rsidRPr="0070181D" w:rsidRDefault="00FA3A9E" w:rsidP="006032AF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FA3A9E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juillet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201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4</w:t>
            </w:r>
            <w:r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jusqu'à </w:t>
            </w:r>
            <w:r w:rsidRPr="00FA3A9E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septembre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 xml:space="preserve"> </w:t>
            </w:r>
            <w:r w:rsidRPr="0070181D"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201</w:t>
            </w:r>
            <w:r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  <w:t>4</w:t>
            </w:r>
          </w:p>
          <w:p w:rsidR="00FA3A9E" w:rsidRPr="0070181D" w:rsidRDefault="00FA3A9E" w:rsidP="006032AF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Le groupe la poste  (</w:t>
            </w:r>
            <w:r w:rsidRPr="00A90787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INNOV'UP</w:t>
            </w: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 xml:space="preserve">)- </w:t>
            </w:r>
            <w:r w:rsidRPr="00A90787"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>Région de Saint-Quentin, France</w:t>
            </w:r>
          </w:p>
          <w:p w:rsidR="00FA3A9E" w:rsidRPr="0070181D" w:rsidRDefault="00FA3A9E" w:rsidP="006032AF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 xml:space="preserve">Projets : </w:t>
            </w:r>
            <w:r w:rsidR="00D3252F">
              <w:rPr>
                <w:rFonts w:ascii="Arial Narrow" w:hAnsi="Arial Narrow"/>
                <w:sz w:val="20"/>
                <w:szCs w:val="20"/>
              </w:rPr>
              <w:t>ConnectP</w:t>
            </w:r>
            <w:r w:rsidR="00B943B4" w:rsidRPr="00B943B4">
              <w:rPr>
                <w:rFonts w:ascii="Arial Narrow" w:hAnsi="Arial Narrow"/>
                <w:sz w:val="20"/>
                <w:szCs w:val="20"/>
              </w:rPr>
              <w:t>ress</w:t>
            </w:r>
          </w:p>
          <w:p w:rsidR="00FA3A9E" w:rsidRPr="0070181D" w:rsidRDefault="00FA3A9E" w:rsidP="006032AF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Les tâches réalisées :</w:t>
            </w:r>
          </w:p>
          <w:p w:rsidR="00737F79" w:rsidRDefault="00946E8A" w:rsidP="00737F79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Création</w:t>
            </w:r>
            <w:r w:rsidR="00737F79">
              <w:rPr>
                <w:rFonts w:ascii="Arial Narrow" w:hAnsi="Arial Narrow"/>
                <w:sz w:val="20"/>
                <w:szCs w:val="20"/>
              </w:rPr>
              <w:t xml:space="preserve"> des nouveaux pages </w:t>
            </w:r>
          </w:p>
          <w:p w:rsidR="00FA3A9E" w:rsidRPr="0070181D" w:rsidRDefault="00737F79" w:rsidP="006032AF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Correction des bugs</w:t>
            </w:r>
            <w:r w:rsidR="00FA3A9E" w:rsidRPr="0070181D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FA3A9E" w:rsidRPr="0070181D" w:rsidRDefault="00FA3A9E" w:rsidP="006032AF">
            <w:pPr>
              <w:pStyle w:val="Listecolonnedroite"/>
              <w:numPr>
                <w:ilvl w:val="0"/>
                <w:numId w:val="0"/>
              </w:numPr>
              <w:ind w:left="284"/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FA3A9E" w:rsidRPr="0070181D" w:rsidRDefault="00FA3A9E" w:rsidP="006032AF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Environnement technique : Zend </w:t>
            </w:r>
            <w:r w:rsidR="00E40A98"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Framework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, CSS3, jQuery, SVN.</w:t>
            </w:r>
          </w:p>
        </w:tc>
      </w:tr>
      <w:tr w:rsidR="00B5620F" w:rsidRPr="0070181D" w:rsidTr="00E40A98">
        <w:trPr>
          <w:cantSplit/>
          <w:trHeight w:val="2598"/>
        </w:trPr>
        <w:tc>
          <w:tcPr>
            <w:tcW w:w="1120" w:type="dxa"/>
          </w:tcPr>
          <w:p w:rsidR="00B5620F" w:rsidRPr="0070181D" w:rsidRDefault="00B5620F" w:rsidP="006032AF">
            <w:pPr>
              <w:pStyle w:val="Colonnegauche"/>
              <w:ind w:left="906"/>
              <w:rPr>
                <w:rFonts w:ascii="Arial Narrow" w:hAnsi="Arial Narrow"/>
                <w:sz w:val="20"/>
                <w:szCs w:val="20"/>
              </w:rPr>
            </w:pPr>
          </w:p>
          <w:p w:rsidR="00B5620F" w:rsidRPr="0070181D" w:rsidRDefault="00B5620F" w:rsidP="006032AF">
            <w:pPr>
              <w:pStyle w:val="Colonnegauche"/>
              <w:ind w:left="681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01" w:type="dxa"/>
            <w:gridSpan w:val="3"/>
          </w:tcPr>
          <w:p w:rsidR="00B5620F" w:rsidRPr="0070181D" w:rsidRDefault="00B5620F" w:rsidP="006032AF">
            <w:pPr>
              <w:pStyle w:val="Fonctioninterne"/>
              <w:jc w:val="both"/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</w:pPr>
            <w:r>
              <w:rPr>
                <w:rFonts w:ascii="Arial Narrow" w:hAnsi="Arial Narrow"/>
                <w:b w:val="0"/>
                <w:color w:val="FFFFFF" w:themeColor="background1"/>
                <w:sz w:val="20"/>
                <w:szCs w:val="20"/>
                <w:lang w:val="fr-FR"/>
              </w:rPr>
              <w:t xml:space="preserve">Projet personnelle </w:t>
            </w:r>
          </w:p>
          <w:p w:rsidR="00E40A98" w:rsidRPr="0070181D" w:rsidRDefault="00E40A98" w:rsidP="00E40A98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 xml:space="preserve">Projets : </w:t>
            </w:r>
            <w:r w:rsidR="008F65BD">
              <w:rPr>
                <w:rFonts w:ascii="Arial Narrow" w:hAnsi="Arial Narrow"/>
                <w:sz w:val="20"/>
                <w:szCs w:val="20"/>
              </w:rPr>
              <w:t>Location</w:t>
            </w:r>
            <w:r w:rsidR="008C3E63">
              <w:rPr>
                <w:rFonts w:ascii="Arial Narrow" w:hAnsi="Arial Narrow"/>
                <w:sz w:val="20"/>
                <w:szCs w:val="20"/>
              </w:rPr>
              <w:t xml:space="preserve"> des</w:t>
            </w:r>
            <w:bookmarkStart w:id="0" w:name="_GoBack"/>
            <w:bookmarkEnd w:id="0"/>
            <w:r w:rsidR="008C3E63">
              <w:rPr>
                <w:rFonts w:ascii="Arial Narrow" w:hAnsi="Arial Narrow"/>
                <w:sz w:val="20"/>
                <w:szCs w:val="20"/>
              </w:rPr>
              <w:t xml:space="preserve"> voitures</w:t>
            </w:r>
          </w:p>
          <w:p w:rsidR="00E40A98" w:rsidRPr="0070181D" w:rsidRDefault="00E40A98" w:rsidP="00E40A98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Les tâches réalisées :</w:t>
            </w:r>
          </w:p>
          <w:p w:rsidR="00E40A98" w:rsidRPr="00B5620F" w:rsidRDefault="00E40A98" w:rsidP="00E40A98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5620F">
              <w:rPr>
                <w:rFonts w:ascii="Arial Narrow" w:hAnsi="Arial Narrow"/>
                <w:sz w:val="20"/>
                <w:szCs w:val="20"/>
              </w:rPr>
              <w:t xml:space="preserve">Création </w:t>
            </w:r>
            <w:r>
              <w:rPr>
                <w:rFonts w:ascii="Arial Narrow" w:hAnsi="Arial Narrow"/>
                <w:sz w:val="20"/>
                <w:szCs w:val="20"/>
              </w:rPr>
              <w:t xml:space="preserve">d’une application </w:t>
            </w:r>
            <w:r w:rsidR="00CC654B">
              <w:rPr>
                <w:rFonts w:ascii="Arial Narrow" w:hAnsi="Arial Narrow"/>
                <w:sz w:val="20"/>
                <w:szCs w:val="20"/>
              </w:rPr>
              <w:t>desktop</w:t>
            </w:r>
            <w:r>
              <w:rPr>
                <w:rFonts w:ascii="Arial Narrow" w:hAnsi="Arial Narrow"/>
                <w:sz w:val="20"/>
                <w:szCs w:val="20"/>
              </w:rPr>
              <w:t xml:space="preserve"> pour </w:t>
            </w:r>
            <w:r w:rsidR="00CC654B">
              <w:rPr>
                <w:rFonts w:ascii="Arial Narrow" w:hAnsi="Arial Narrow"/>
                <w:sz w:val="20"/>
                <w:szCs w:val="20"/>
              </w:rPr>
              <w:t>la g</w:t>
            </w:r>
            <w:r w:rsidRPr="00E40A98">
              <w:rPr>
                <w:rFonts w:ascii="Arial Narrow" w:hAnsi="Arial Narrow"/>
                <w:sz w:val="20"/>
                <w:szCs w:val="20"/>
              </w:rPr>
              <w:t>estion de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E40A98">
              <w:rPr>
                <w:rFonts w:ascii="Arial Narrow" w:hAnsi="Arial Narrow"/>
                <w:sz w:val="20"/>
                <w:szCs w:val="20"/>
              </w:rPr>
              <w:t xml:space="preserve"> location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E40A98">
              <w:rPr>
                <w:rFonts w:ascii="Arial Narrow" w:hAnsi="Arial Narrow"/>
                <w:sz w:val="20"/>
                <w:szCs w:val="20"/>
              </w:rPr>
              <w:t xml:space="preserve"> des voitures</w:t>
            </w:r>
          </w:p>
          <w:p w:rsidR="00E40A98" w:rsidRDefault="00E40A98" w:rsidP="00E40A98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color w:val="808080"/>
                <w:sz w:val="20"/>
                <w:szCs w:val="20"/>
              </w:rPr>
            </w:pPr>
            <w:r w:rsidRPr="0070181D">
              <w:rPr>
                <w:rFonts w:ascii="Arial Narrow" w:hAnsi="Arial Narrow"/>
                <w:color w:val="808080"/>
                <w:sz w:val="20"/>
                <w:szCs w:val="20"/>
              </w:rPr>
              <w:t>Environnement technique :</w:t>
            </w:r>
            <w:r>
              <w:t xml:space="preserve"> </w:t>
            </w:r>
            <w:r w:rsidRPr="00E40A98">
              <w:rPr>
                <w:rFonts w:ascii="Arial Narrow" w:hAnsi="Arial Narrow"/>
                <w:color w:val="808080"/>
                <w:sz w:val="20"/>
                <w:szCs w:val="20"/>
              </w:rPr>
              <w:t>Java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</w:rPr>
              <w:t xml:space="preserve">, </w:t>
            </w:r>
            <w:r w:rsidRPr="00E40A98">
              <w:rPr>
                <w:rFonts w:ascii="Arial Narrow" w:hAnsi="Arial Narrow"/>
                <w:color w:val="808080"/>
                <w:sz w:val="20"/>
                <w:szCs w:val="20"/>
              </w:rPr>
              <w:t>MySQL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</w:rPr>
              <w:t xml:space="preserve">, </w:t>
            </w:r>
            <w:r w:rsidRPr="00E40A98">
              <w:rPr>
                <w:rFonts w:ascii="Arial Narrow" w:hAnsi="Arial Narrow"/>
                <w:color w:val="808080"/>
                <w:sz w:val="20"/>
                <w:szCs w:val="20"/>
              </w:rPr>
              <w:t>IReport</w:t>
            </w:r>
            <w:r>
              <w:rPr>
                <w:rFonts w:ascii="Arial Narrow" w:hAnsi="Arial Narrow"/>
                <w:color w:val="808080"/>
                <w:sz w:val="20"/>
                <w:szCs w:val="20"/>
              </w:rPr>
              <w:t>, jChart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</w:rPr>
              <w:t>.</w:t>
            </w:r>
          </w:p>
          <w:p w:rsidR="00E40A98" w:rsidRDefault="00E40A98" w:rsidP="00E40A98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color w:val="808080"/>
                <w:sz w:val="20"/>
                <w:szCs w:val="20"/>
              </w:rPr>
            </w:pPr>
          </w:p>
          <w:p w:rsidR="00E40A98" w:rsidRDefault="00E40A98" w:rsidP="00E40A98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B5620F" w:rsidRPr="0070181D" w:rsidRDefault="00B5620F" w:rsidP="006032AF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 xml:space="preserve">Projets : </w:t>
            </w:r>
            <w:r>
              <w:rPr>
                <w:rFonts w:ascii="Arial Narrow" w:hAnsi="Arial Narrow"/>
                <w:sz w:val="20"/>
                <w:szCs w:val="20"/>
              </w:rPr>
              <w:t>App Icons</w:t>
            </w:r>
          </w:p>
          <w:p w:rsidR="00B5620F" w:rsidRPr="0070181D" w:rsidRDefault="00B5620F" w:rsidP="006032AF">
            <w:pPr>
              <w:pStyle w:val="Listecolonnedroite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0181D">
              <w:rPr>
                <w:rFonts w:ascii="Arial Narrow" w:hAnsi="Arial Narrow"/>
                <w:sz w:val="20"/>
                <w:szCs w:val="20"/>
              </w:rPr>
              <w:t>Les tâches réalisées :</w:t>
            </w:r>
          </w:p>
          <w:p w:rsidR="00B5620F" w:rsidRPr="00B5620F" w:rsidRDefault="00B5620F" w:rsidP="00CC7971">
            <w:pPr>
              <w:pStyle w:val="Listecolonnedroite"/>
              <w:numPr>
                <w:ilvl w:val="0"/>
                <w:numId w:val="30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5620F">
              <w:rPr>
                <w:rFonts w:ascii="Arial Narrow" w:hAnsi="Arial Narrow"/>
                <w:sz w:val="20"/>
                <w:szCs w:val="20"/>
              </w:rPr>
              <w:t>Création d’un site web pour générer les icons.</w:t>
            </w:r>
          </w:p>
          <w:p w:rsidR="00B5620F" w:rsidRPr="0070181D" w:rsidRDefault="00B5620F" w:rsidP="006032AF">
            <w:pPr>
              <w:pStyle w:val="Colonnedroite"/>
              <w:jc w:val="both"/>
              <w:rPr>
                <w:rFonts w:ascii="Arial Narrow" w:hAnsi="Arial Narrow"/>
                <w:bCs/>
                <w:smallCaps/>
                <w:sz w:val="20"/>
                <w:szCs w:val="20"/>
                <w:lang w:val="fr-FR"/>
              </w:rPr>
            </w:pP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Environnement technique : </w:t>
            </w:r>
            <w:r w:rsidRPr="00B5620F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ReactJS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, </w:t>
            </w:r>
            <w:r w:rsidRPr="00B5620F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Flux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, </w:t>
            </w:r>
            <w:r w:rsidRPr="00B5620F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Sass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, </w:t>
            </w:r>
            <w:r w:rsidRPr="00B5620F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GulpJS</w:t>
            </w:r>
            <w:r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 xml:space="preserve">, </w:t>
            </w:r>
            <w:r w:rsidRPr="00B5620F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Browserify</w:t>
            </w:r>
            <w:r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.</w:t>
            </w:r>
            <w:r w:rsidRPr="0070181D">
              <w:rPr>
                <w:rFonts w:ascii="Arial Narrow" w:hAnsi="Arial Narrow"/>
                <w:color w:val="808080"/>
                <w:sz w:val="20"/>
                <w:szCs w:val="20"/>
                <w:lang w:val="fr-FR"/>
              </w:rPr>
              <w:t>.</w:t>
            </w:r>
          </w:p>
        </w:tc>
      </w:tr>
    </w:tbl>
    <w:p w:rsidR="00B5620F" w:rsidRPr="0070181D" w:rsidRDefault="00B5620F" w:rsidP="00B5620F">
      <w:pPr>
        <w:rPr>
          <w:rFonts w:ascii="Arial Narrow" w:hAnsi="Arial Narrow"/>
          <w:sz w:val="24"/>
        </w:rPr>
      </w:pPr>
    </w:p>
    <w:p w:rsidR="00784BE9" w:rsidRPr="0070181D" w:rsidRDefault="00784BE9" w:rsidP="00E46DC5">
      <w:pPr>
        <w:rPr>
          <w:rFonts w:ascii="Arial Narrow" w:hAnsi="Arial Narrow"/>
          <w:sz w:val="24"/>
        </w:rPr>
      </w:pPr>
    </w:p>
    <w:sectPr w:rsidR="00784BE9" w:rsidRPr="0070181D" w:rsidSect="00AD618D">
      <w:headerReference w:type="default" r:id="rId14"/>
      <w:footerReference w:type="default" r:id="rId15"/>
      <w:type w:val="continuous"/>
      <w:pgSz w:w="11906" w:h="16838"/>
      <w:pgMar w:top="1701" w:right="1361" w:bottom="1361" w:left="1361" w:header="709" w:footer="34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A3B" w:rsidRDefault="00005A3B">
      <w:r>
        <w:separator/>
      </w:r>
    </w:p>
  </w:endnote>
  <w:endnote w:type="continuationSeparator" w:id="0">
    <w:p w:rsidR="00005A3B" w:rsidRDefault="00005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Next LT Pro Condensed">
    <w:altName w:val="Arial Narrow"/>
    <w:charset w:val="00"/>
    <w:family w:val="swiss"/>
    <w:pitch w:val="variable"/>
    <w:sig w:usb0="A00000AF" w:usb1="5000205B" w:usb2="00000000" w:usb3="00000000" w:csb0="0000009B" w:csb1="00000000"/>
  </w:font>
  <w:font w:name="DIN Next LT Pro Light Condensed">
    <w:altName w:val="Arial"/>
    <w:charset w:val="00"/>
    <w:family w:val="swiss"/>
    <w:pitch w:val="variable"/>
    <w:sig w:usb0="A00000AF" w:usb1="5000205B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5501"/>
      <w:docPartObj>
        <w:docPartGallery w:val="Page Numbers (Bottom of Page)"/>
        <w:docPartUnique/>
      </w:docPartObj>
    </w:sdtPr>
    <w:sdtContent>
      <w:p w:rsidR="00B816A5" w:rsidRPr="00AD618D" w:rsidRDefault="00B816A5" w:rsidP="00AD618D">
        <w:pPr>
          <w:pStyle w:val="Pieddepage"/>
          <w:tabs>
            <w:tab w:val="clear" w:pos="9072"/>
            <w:tab w:val="left" w:pos="2749"/>
            <w:tab w:val="left" w:pos="9001"/>
          </w:tabs>
          <w:ind w:left="-224" w:right="-567"/>
          <w:rPr>
            <w:sz w:val="18"/>
            <w:szCs w:val="18"/>
          </w:rPr>
        </w:pPr>
        <w:r>
          <w:rPr>
            <w:noProof/>
            <w:sz w:val="18"/>
            <w:szCs w:val="18"/>
            <w:lang w:eastAsia="fr-FR"/>
          </w:rPr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5452098</wp:posOffset>
              </wp:positionH>
              <wp:positionV relativeFrom="paragraph">
                <wp:posOffset>-30312</wp:posOffset>
              </wp:positionV>
              <wp:extent cx="256995" cy="250166"/>
              <wp:effectExtent l="19050" t="0" r="0" b="0"/>
              <wp:wrapNone/>
              <wp:docPr id="3" name="Imag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10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6995" cy="25016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B53A8D">
          <w:rPr>
            <w:sz w:val="18"/>
            <w:szCs w:val="18"/>
          </w:rPr>
          <w:t>© SQLI GROUP 201</w:t>
        </w:r>
        <w:r>
          <w:rPr>
            <w:sz w:val="18"/>
            <w:szCs w:val="18"/>
          </w:rPr>
          <w:t>5</w:t>
        </w:r>
        <w:r w:rsidRPr="00B53A8D">
          <w:rPr>
            <w:noProof/>
            <w:sz w:val="18"/>
            <w:szCs w:val="18"/>
          </w:rPr>
          <w:tab/>
        </w:r>
        <w:r>
          <w:rPr>
            <w:noProof/>
            <w:sz w:val="18"/>
            <w:szCs w:val="18"/>
          </w:rPr>
          <w:tab/>
        </w:r>
        <w:r w:rsidRPr="00B53A8D">
          <w:rPr>
            <w:sz w:val="18"/>
            <w:szCs w:val="18"/>
          </w:rPr>
          <w:tab/>
        </w:r>
        <w:r w:rsidR="0073375B" w:rsidRPr="00B53A8D">
          <w:rPr>
            <w:sz w:val="18"/>
            <w:szCs w:val="18"/>
          </w:rPr>
          <w:fldChar w:fldCharType="begin"/>
        </w:r>
        <w:r w:rsidRPr="00B53A8D">
          <w:rPr>
            <w:sz w:val="18"/>
            <w:szCs w:val="18"/>
          </w:rPr>
          <w:instrText xml:space="preserve"> PAGE   \* MERGEFORMAT </w:instrText>
        </w:r>
        <w:r w:rsidR="0073375B" w:rsidRPr="00B53A8D">
          <w:rPr>
            <w:sz w:val="18"/>
            <w:szCs w:val="18"/>
          </w:rPr>
          <w:fldChar w:fldCharType="separate"/>
        </w:r>
        <w:r w:rsidR="00273157">
          <w:rPr>
            <w:noProof/>
            <w:sz w:val="18"/>
            <w:szCs w:val="18"/>
          </w:rPr>
          <w:t>3</w:t>
        </w:r>
        <w:r w:rsidR="0073375B" w:rsidRPr="00B53A8D">
          <w:rPr>
            <w:sz w:val="18"/>
            <w:szCs w:val="18"/>
          </w:rPr>
          <w:fldChar w:fldCharType="end"/>
        </w:r>
        <w:r w:rsidRPr="00B53A8D">
          <w:rPr>
            <w:sz w:val="18"/>
            <w:szCs w:val="18"/>
          </w:rPr>
          <w:t>/</w:t>
        </w:r>
        <w:fldSimple w:instr=" NUMPAGES   \* MERGEFORMAT ">
          <w:r w:rsidR="00273157" w:rsidRPr="00273157">
            <w:rPr>
              <w:noProof/>
              <w:sz w:val="18"/>
              <w:szCs w:val="18"/>
            </w:rPr>
            <w:t>4</w:t>
          </w:r>
        </w:fldSimple>
      </w:p>
    </w:sdtContent>
  </w:sdt>
  <w:p w:rsidR="00B816A5" w:rsidRPr="00416845" w:rsidRDefault="00B816A5" w:rsidP="00416845">
    <w:pPr>
      <w:pStyle w:val="Pieddepage"/>
      <w:tabs>
        <w:tab w:val="clear" w:pos="4536"/>
        <w:tab w:val="clear" w:pos="9072"/>
      </w:tabs>
      <w:jc w:val="righ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A3B" w:rsidRDefault="00005A3B">
      <w:r>
        <w:separator/>
      </w:r>
    </w:p>
  </w:footnote>
  <w:footnote w:type="continuationSeparator" w:id="0">
    <w:p w:rsidR="00005A3B" w:rsidRDefault="00005A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9214"/>
    </w:tblGrid>
    <w:tr w:rsidR="00B816A5" w:rsidRPr="00953C91" w:rsidTr="00B33565">
      <w:trPr>
        <w:trHeight w:val="428"/>
      </w:trPr>
      <w:tc>
        <w:tcPr>
          <w:tcW w:w="9214" w:type="dxa"/>
        </w:tcPr>
        <w:p w:rsidR="00B816A5" w:rsidRPr="00BC5C60" w:rsidRDefault="00B816A5" w:rsidP="00B644E3">
          <w:pPr>
            <w:pStyle w:val="Experience"/>
            <w:jc w:val="center"/>
            <w:rPr>
              <w:rFonts w:ascii="Arial Narrow" w:hAnsi="Arial Narrow"/>
              <w:sz w:val="20"/>
              <w:szCs w:val="20"/>
            </w:rPr>
          </w:pPr>
          <w:r>
            <w:rPr>
              <w:rFonts w:ascii="Arial Narrow" w:hAnsi="Arial Narrow"/>
              <w:b/>
              <w:noProof/>
              <w:sz w:val="20"/>
              <w:szCs w:val="20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-819306</wp:posOffset>
                </wp:positionH>
                <wp:positionV relativeFrom="page">
                  <wp:posOffset>-441588</wp:posOffset>
                </wp:positionV>
                <wp:extent cx="1473320" cy="845389"/>
                <wp:effectExtent l="19050" t="0" r="0" b="0"/>
                <wp:wrapNone/>
                <wp:docPr id="2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320" cy="8453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644E3">
            <w:rPr>
              <w:rStyle w:val="NomcollaborateurpetitCarCar"/>
              <w:rFonts w:ascii="Arial Narrow" w:hAnsi="Arial Narrow"/>
              <w:sz w:val="20"/>
              <w:szCs w:val="20"/>
            </w:rPr>
            <w:t>Ahmed ZIANI</w:t>
          </w:r>
          <w:r w:rsidRPr="00BC5C60">
            <w:rPr>
              <w:rFonts w:ascii="Arial Narrow" w:hAnsi="Arial Narrow"/>
              <w:sz w:val="20"/>
              <w:szCs w:val="20"/>
            </w:rPr>
            <w:br/>
          </w:r>
          <w:r w:rsidR="00B644E3">
            <w:rPr>
              <w:rStyle w:val="NomcollaborateurpetitCarCar"/>
              <w:rFonts w:ascii="Arial Narrow" w:hAnsi="Arial Narrow"/>
              <w:sz w:val="20"/>
              <w:szCs w:val="20"/>
            </w:rPr>
            <w:t xml:space="preserve">1 an </w:t>
          </w:r>
          <w:r w:rsidRPr="00BC5C60">
            <w:rPr>
              <w:rStyle w:val="NomcollaborateurpetitCarCar"/>
              <w:rFonts w:ascii="Arial Narrow" w:hAnsi="Arial Narrow"/>
              <w:sz w:val="20"/>
              <w:szCs w:val="20"/>
            </w:rPr>
            <w:t>d’expérience</w:t>
          </w:r>
        </w:p>
      </w:tc>
    </w:tr>
    <w:tr w:rsidR="00B816A5" w:rsidRPr="00953C91" w:rsidTr="00677216">
      <w:trPr>
        <w:trHeight w:val="544"/>
      </w:trPr>
      <w:tc>
        <w:tcPr>
          <w:tcW w:w="9214" w:type="dxa"/>
        </w:tcPr>
        <w:p w:rsidR="00B816A5" w:rsidRPr="00BC5C60" w:rsidRDefault="00B816A5" w:rsidP="00B33565">
          <w:pPr>
            <w:pStyle w:val="En-tte-TitreProjet"/>
            <w:tabs>
              <w:tab w:val="clear" w:pos="4536"/>
              <w:tab w:val="clear" w:pos="9072"/>
              <w:tab w:val="left" w:pos="5966"/>
            </w:tabs>
            <w:jc w:val="center"/>
            <w:rPr>
              <w:rFonts w:ascii="Arial Narrow" w:hAnsi="Arial Narrow"/>
              <w:color w:val="E22F22" w:themeColor="text2"/>
            </w:rPr>
          </w:pPr>
        </w:p>
        <w:p w:rsidR="00B816A5" w:rsidRPr="00AD618D" w:rsidRDefault="0073375B" w:rsidP="00B644E3">
          <w:pPr>
            <w:pStyle w:val="En-tte-TitreProjet"/>
            <w:tabs>
              <w:tab w:val="clear" w:pos="4536"/>
              <w:tab w:val="clear" w:pos="9072"/>
              <w:tab w:val="left" w:pos="5966"/>
            </w:tabs>
            <w:jc w:val="center"/>
            <w:rPr>
              <w:rFonts w:ascii="Arial Narrow" w:hAnsi="Arial Narrow"/>
              <w:b w:val="0"/>
              <w:color w:val="A97024"/>
              <w:szCs w:val="28"/>
            </w:rPr>
          </w:pPr>
          <w:fldSimple w:instr=" DOCPROPERTY  Fonction  \* MERGEFORMAT ">
            <w:fldSimple w:instr=" DOCPROPERTY  Fonction  \* MERGEFORMAT ">
              <w:r w:rsidR="00B644E3">
                <w:rPr>
                  <w:rFonts w:ascii="Arial Narrow" w:hAnsi="Arial Narrow"/>
                  <w:color w:val="A97024"/>
                </w:rPr>
                <w:t>INGENIEURE</w:t>
              </w:r>
              <w:r w:rsidR="00285C19">
                <w:rPr>
                  <w:rFonts w:ascii="Arial Narrow" w:hAnsi="Arial Narrow"/>
                  <w:color w:val="A97024"/>
                </w:rPr>
                <w:t xml:space="preserve"> </w:t>
              </w:r>
              <w:r w:rsidR="00B644E3">
                <w:rPr>
                  <w:rFonts w:ascii="Arial Narrow" w:hAnsi="Arial Narrow"/>
                  <w:color w:val="A97024"/>
                </w:rPr>
                <w:t xml:space="preserve">concepteur </w:t>
              </w:r>
              <w:r w:rsidR="00285C19">
                <w:rPr>
                  <w:rFonts w:ascii="Arial Narrow" w:hAnsi="Arial Narrow"/>
                  <w:color w:val="A97024"/>
                </w:rPr>
                <w:t xml:space="preserve">Développeur </w:t>
              </w:r>
            </w:fldSimple>
          </w:fldSimple>
        </w:p>
      </w:tc>
    </w:tr>
  </w:tbl>
  <w:p w:rsidR="00B816A5" w:rsidRPr="00953C91" w:rsidRDefault="00B816A5" w:rsidP="00AC3FCD">
    <w:pPr>
      <w:rPr>
        <w:rFonts w:ascii="Arial Narrow" w:hAnsi="Arial Narrow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9.9pt;height:35.3pt" o:bullet="t">
        <v:imagedata r:id="rId1" o:title=""/>
      </v:shape>
    </w:pict>
  </w:numPicBullet>
  <w:numPicBullet w:numPicBulletId="1">
    <w:pict>
      <v:shape id="_x0000_i1030" type="#_x0000_t75" style="width:9.5pt;height:9.5pt" o:bullet="t">
        <v:imagedata r:id="rId2" o:title="triangle-cyan"/>
      </v:shape>
    </w:pict>
  </w:numPicBullet>
  <w:numPicBullet w:numPicBulletId="2">
    <w:pict>
      <v:shape id="_x0000_i1031" type="#_x0000_t75" style="width:2.7pt;height:6.8pt" o:bullet="t">
        <v:imagedata r:id="rId3" o:title="art8D"/>
      </v:shape>
    </w:pict>
  </w:numPicBullet>
  <w:abstractNum w:abstractNumId="0">
    <w:nsid w:val="FFFFFF89"/>
    <w:multiLevelType w:val="singleLevel"/>
    <w:tmpl w:val="40F212F8"/>
    <w:lvl w:ilvl="0">
      <w:start w:val="1"/>
      <w:numFmt w:val="bullet"/>
      <w:pStyle w:val="StyleListepucesGras"/>
      <w:lvlText w:val=""/>
      <w:lvlJc w:val="left"/>
      <w:pPr>
        <w:tabs>
          <w:tab w:val="num" w:pos="10348"/>
        </w:tabs>
        <w:ind w:left="10158" w:hanging="170"/>
      </w:pPr>
      <w:rPr>
        <w:rFonts w:ascii="Symbol" w:hAnsi="Symbol" w:hint="default"/>
        <w:color w:val="999999"/>
      </w:rPr>
    </w:lvl>
  </w:abstractNum>
  <w:abstractNum w:abstractNumId="1">
    <w:nsid w:val="013E569E"/>
    <w:multiLevelType w:val="singleLevel"/>
    <w:tmpl w:val="56A4618E"/>
    <w:lvl w:ilvl="0">
      <w:start w:val="1"/>
      <w:numFmt w:val="bullet"/>
      <w:pStyle w:val="Listepuc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66469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A4D68"/>
    <w:multiLevelType w:val="multilevel"/>
    <w:tmpl w:val="997236F6"/>
    <w:lvl w:ilvl="0">
      <w:start w:val="1"/>
      <w:numFmt w:val="decimal"/>
      <w:pStyle w:val="Titreniveau1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152" w:hanging="432"/>
      </w:pPr>
      <w:rPr>
        <w:rFonts w:hint="default"/>
      </w:rPr>
    </w:lvl>
    <w:lvl w:ilvl="2">
      <w:start w:val="1"/>
      <w:numFmt w:val="decimal"/>
      <w:pStyle w:val="Titreniveau3"/>
      <w:lvlText w:val="%1.%2.%3."/>
      <w:lvlJc w:val="left"/>
      <w:pPr>
        <w:tabs>
          <w:tab w:val="num" w:pos="288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>
    <w:nsid w:val="0A2C5A89"/>
    <w:multiLevelType w:val="singleLevel"/>
    <w:tmpl w:val="040C0001"/>
    <w:lvl w:ilvl="0">
      <w:start w:val="1"/>
      <w:numFmt w:val="bullet"/>
      <w:pStyle w:val="tableauimag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C9E33D0"/>
    <w:multiLevelType w:val="hybridMultilevel"/>
    <w:tmpl w:val="2E6414D4"/>
    <w:lvl w:ilvl="0" w:tplc="FFFFFFFF">
      <w:start w:val="1"/>
      <w:numFmt w:val="bullet"/>
      <w:pStyle w:val="listepuce3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370DF5"/>
    <w:multiLevelType w:val="hybridMultilevel"/>
    <w:tmpl w:val="4290F6E0"/>
    <w:lvl w:ilvl="0" w:tplc="DE44988C">
      <w:start w:val="1"/>
      <w:numFmt w:val="bullet"/>
      <w:pStyle w:val="TitreParagraphe"/>
      <w:lvlText w:val="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  <w:sz w:val="2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140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022161"/>
    <w:multiLevelType w:val="hybridMultilevel"/>
    <w:tmpl w:val="96CEE2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B7858"/>
    <w:multiLevelType w:val="hybridMultilevel"/>
    <w:tmpl w:val="69148B64"/>
    <w:lvl w:ilvl="0" w:tplc="35D6C68E">
      <w:start w:val="1"/>
      <w:numFmt w:val="bullet"/>
      <w:pStyle w:val="puceparagraphe"/>
      <w:lvlText w:val=""/>
      <w:lvlJc w:val="left"/>
      <w:pPr>
        <w:tabs>
          <w:tab w:val="num" w:pos="360"/>
        </w:tabs>
        <w:ind w:left="60" w:hanging="60"/>
      </w:pPr>
      <w:rPr>
        <w:rFonts w:ascii="Symbol" w:hAnsi="Symbol" w:hint="default"/>
        <w:color w:val="999999"/>
      </w:rPr>
    </w:lvl>
    <w:lvl w:ilvl="1" w:tplc="2A289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8171E4"/>
    <w:multiLevelType w:val="singleLevel"/>
    <w:tmpl w:val="199E280E"/>
    <w:lvl w:ilvl="0">
      <w:start w:val="1"/>
      <w:numFmt w:val="bullet"/>
      <w:pStyle w:val="NormalListe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8211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DF2950"/>
    <w:multiLevelType w:val="hybridMultilevel"/>
    <w:tmpl w:val="4C4EA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F6AB5"/>
    <w:multiLevelType w:val="hybridMultilevel"/>
    <w:tmpl w:val="EF0C6162"/>
    <w:lvl w:ilvl="0" w:tplc="5210A07A">
      <w:start w:val="1"/>
      <w:numFmt w:val="bullet"/>
      <w:pStyle w:val="Listecolonnedroite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E22F22" w:themeColor="text2"/>
      </w:rPr>
    </w:lvl>
    <w:lvl w:ilvl="1" w:tplc="6E8090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C43415"/>
    <w:multiLevelType w:val="hybridMultilevel"/>
    <w:tmpl w:val="7BE8E218"/>
    <w:lvl w:ilvl="0" w:tplc="7DEC6D3C">
      <w:start w:val="1"/>
      <w:numFmt w:val="bullet"/>
      <w:pStyle w:val="Style4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D30D98"/>
    <w:multiLevelType w:val="hybridMultilevel"/>
    <w:tmpl w:val="8228B882"/>
    <w:lvl w:ilvl="0" w:tplc="88C68CA0">
      <w:start w:val="1"/>
      <w:numFmt w:val="bullet"/>
      <w:pStyle w:val="StyleListeflecheAvant12ptAprs0p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B74446"/>
    <w:multiLevelType w:val="hybridMultilevel"/>
    <w:tmpl w:val="2EC6A668"/>
    <w:lvl w:ilvl="0" w:tplc="B080C6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266229"/>
    <w:multiLevelType w:val="singleLevel"/>
    <w:tmpl w:val="88EE75E8"/>
    <w:lvl w:ilvl="0">
      <w:start w:val="1"/>
      <w:numFmt w:val="bullet"/>
      <w:pStyle w:val="ContratArtListeN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BC2FD2"/>
    <w:multiLevelType w:val="hybridMultilevel"/>
    <w:tmpl w:val="8E584A6A"/>
    <w:lvl w:ilvl="0" w:tplc="16368BD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4E7384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9297C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70D10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C89BD4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76D8C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80B294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C89BD2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B038CC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6611627"/>
    <w:multiLevelType w:val="singleLevel"/>
    <w:tmpl w:val="AC7CB79C"/>
    <w:lvl w:ilvl="0">
      <w:start w:val="1"/>
      <w:numFmt w:val="bullet"/>
      <w:pStyle w:val="Listepuc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7BC02AC"/>
    <w:multiLevelType w:val="hybridMultilevel"/>
    <w:tmpl w:val="E6F85542"/>
    <w:lvl w:ilvl="0" w:tplc="91E6AA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color w:val="E22F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8575A6"/>
    <w:multiLevelType w:val="hybridMultilevel"/>
    <w:tmpl w:val="6FEAF6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D10A95"/>
    <w:multiLevelType w:val="hybridMultilevel"/>
    <w:tmpl w:val="16F86C5C"/>
    <w:lvl w:ilvl="0" w:tplc="812E5CCC">
      <w:start w:val="1"/>
      <w:numFmt w:val="bullet"/>
      <w:pStyle w:val="Puce1"/>
      <w:lvlText w:val=""/>
      <w:lvlJc w:val="left"/>
      <w:pPr>
        <w:ind w:left="720" w:hanging="360"/>
      </w:pPr>
      <w:rPr>
        <w:rFonts w:ascii="Symbol" w:hAnsi="Symbol" w:hint="default"/>
        <w:b/>
        <w:i w:val="0"/>
        <w:strike w:val="0"/>
        <w:dstrike w:val="0"/>
        <w:vanish w:val="0"/>
        <w:color w:val="E22F22" w:themeColor="text2"/>
        <w:sz w:val="40"/>
        <w:szCs w:val="40"/>
        <w:vertAlign w:val="baseline"/>
      </w:rPr>
    </w:lvl>
    <w:lvl w:ilvl="1" w:tplc="44784456">
      <w:start w:val="1"/>
      <w:numFmt w:val="bullet"/>
      <w:pStyle w:val="Puce2"/>
      <w:lvlText w:val=""/>
      <w:lvlPicBulletId w:val="1"/>
      <w:lvlJc w:val="left"/>
      <w:pPr>
        <w:ind w:left="1680" w:hanging="360"/>
      </w:pPr>
      <w:rPr>
        <w:rFonts w:ascii="Symbol" w:hAnsi="Symbol" w:hint="default"/>
        <w:color w:val="auto"/>
        <w:sz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261A6"/>
    <w:multiLevelType w:val="hybridMultilevel"/>
    <w:tmpl w:val="EDD6ADBE"/>
    <w:lvl w:ilvl="0" w:tplc="F01621DE">
      <w:start w:val="1"/>
      <w:numFmt w:val="bullet"/>
      <w:pStyle w:val="NormalListe"/>
      <w:lvlText w:val="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6D286E06"/>
    <w:multiLevelType w:val="multilevel"/>
    <w:tmpl w:val="04324A94"/>
    <w:lvl w:ilvl="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b/>
        <w:i w:val="0"/>
        <w:strike w:val="0"/>
        <w:dstrike w:val="0"/>
        <w:vanish w:val="0"/>
        <w:color w:val="E22F22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6EC9533E"/>
    <w:multiLevelType w:val="multilevel"/>
    <w:tmpl w:val="768C3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F222F6B"/>
    <w:multiLevelType w:val="multilevel"/>
    <w:tmpl w:val="5B345AA6"/>
    <w:lvl w:ilvl="0">
      <w:start w:val="1"/>
      <w:numFmt w:val="upperRoman"/>
      <w:pStyle w:val="Titrereferen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A6B24D8"/>
    <w:multiLevelType w:val="hybridMultilevel"/>
    <w:tmpl w:val="36C0B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424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"/>
  </w:num>
  <w:num w:numId="5">
    <w:abstractNumId w:val="18"/>
  </w:num>
  <w:num w:numId="6">
    <w:abstractNumId w:val="5"/>
  </w:num>
  <w:num w:numId="7">
    <w:abstractNumId w:val="22"/>
  </w:num>
  <w:num w:numId="8">
    <w:abstractNumId w:val="9"/>
  </w:num>
  <w:num w:numId="9">
    <w:abstractNumId w:val="23"/>
  </w:num>
  <w:num w:numId="10">
    <w:abstractNumId w:val="8"/>
  </w:num>
  <w:num w:numId="11">
    <w:abstractNumId w:val="14"/>
  </w:num>
  <w:num w:numId="12">
    <w:abstractNumId w:val="13"/>
  </w:num>
  <w:num w:numId="13">
    <w:abstractNumId w:val="3"/>
  </w:num>
  <w:num w:numId="14">
    <w:abstractNumId w:val="6"/>
  </w:num>
  <w:num w:numId="15">
    <w:abstractNumId w:val="21"/>
  </w:num>
  <w:num w:numId="16">
    <w:abstractNumId w:val="25"/>
  </w:num>
  <w:num w:numId="17">
    <w:abstractNumId w:val="27"/>
  </w:num>
  <w:num w:numId="18">
    <w:abstractNumId w:val="24"/>
  </w:num>
  <w:num w:numId="19">
    <w:abstractNumId w:val="10"/>
  </w:num>
  <w:num w:numId="20">
    <w:abstractNumId w:val="2"/>
  </w:num>
  <w:num w:numId="21">
    <w:abstractNumId w:val="26"/>
  </w:num>
  <w:num w:numId="22">
    <w:abstractNumId w:val="12"/>
  </w:num>
  <w:num w:numId="23">
    <w:abstractNumId w:val="17"/>
  </w:num>
  <w:num w:numId="24">
    <w:abstractNumId w:val="15"/>
  </w:num>
  <w:num w:numId="25">
    <w:abstractNumId w:val="11"/>
  </w:num>
  <w:num w:numId="26">
    <w:abstractNumId w:val="20"/>
  </w:num>
  <w:num w:numId="27">
    <w:abstractNumId w:val="12"/>
  </w:num>
  <w:num w:numId="28">
    <w:abstractNumId w:val="12"/>
  </w:num>
  <w:num w:numId="29">
    <w:abstractNumId w:val="7"/>
  </w:num>
  <w:num w:numId="30">
    <w:abstractNumId w:val="19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proofState w:spelling="clean"/>
  <w:attachedTemplate r:id="rId1"/>
  <w:linkStyles/>
  <w:stylePaneFormatFilter w:val="1B08"/>
  <w:stylePaneSortMethod w:val="0004"/>
  <w:defaultTabStop w:val="227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E26D1"/>
    <w:rsid w:val="00003F00"/>
    <w:rsid w:val="00005A3B"/>
    <w:rsid w:val="00006AC6"/>
    <w:rsid w:val="00007E97"/>
    <w:rsid w:val="00014642"/>
    <w:rsid w:val="00021AA0"/>
    <w:rsid w:val="00030D0E"/>
    <w:rsid w:val="00032ADF"/>
    <w:rsid w:val="00052586"/>
    <w:rsid w:val="00053F91"/>
    <w:rsid w:val="000643A1"/>
    <w:rsid w:val="000655F9"/>
    <w:rsid w:val="00071D60"/>
    <w:rsid w:val="00074816"/>
    <w:rsid w:val="00080CE1"/>
    <w:rsid w:val="000834FB"/>
    <w:rsid w:val="000838C2"/>
    <w:rsid w:val="0008654D"/>
    <w:rsid w:val="00096008"/>
    <w:rsid w:val="000A2001"/>
    <w:rsid w:val="000A3DC9"/>
    <w:rsid w:val="000B2100"/>
    <w:rsid w:val="000B3AEA"/>
    <w:rsid w:val="000B710E"/>
    <w:rsid w:val="000C01CE"/>
    <w:rsid w:val="000C23A6"/>
    <w:rsid w:val="000C25C5"/>
    <w:rsid w:val="000C36D5"/>
    <w:rsid w:val="000C42AC"/>
    <w:rsid w:val="000C446C"/>
    <w:rsid w:val="000D1510"/>
    <w:rsid w:val="000D1F6D"/>
    <w:rsid w:val="000D479E"/>
    <w:rsid w:val="000D5048"/>
    <w:rsid w:val="000D76DD"/>
    <w:rsid w:val="000D7A2F"/>
    <w:rsid w:val="000D7E3F"/>
    <w:rsid w:val="000E43F2"/>
    <w:rsid w:val="000E44AA"/>
    <w:rsid w:val="000E6FC7"/>
    <w:rsid w:val="000E736D"/>
    <w:rsid w:val="000F0A4F"/>
    <w:rsid w:val="000F0D04"/>
    <w:rsid w:val="000F7043"/>
    <w:rsid w:val="000F7302"/>
    <w:rsid w:val="0010037A"/>
    <w:rsid w:val="00102FCD"/>
    <w:rsid w:val="00104616"/>
    <w:rsid w:val="00105724"/>
    <w:rsid w:val="00105899"/>
    <w:rsid w:val="00110EA6"/>
    <w:rsid w:val="0011115C"/>
    <w:rsid w:val="00111526"/>
    <w:rsid w:val="001129BE"/>
    <w:rsid w:val="00115507"/>
    <w:rsid w:val="001210D6"/>
    <w:rsid w:val="00127A94"/>
    <w:rsid w:val="0013371A"/>
    <w:rsid w:val="00140692"/>
    <w:rsid w:val="001457F8"/>
    <w:rsid w:val="001457FB"/>
    <w:rsid w:val="00146349"/>
    <w:rsid w:val="00151E19"/>
    <w:rsid w:val="00157CB2"/>
    <w:rsid w:val="00162F28"/>
    <w:rsid w:val="00172A6C"/>
    <w:rsid w:val="00190B8A"/>
    <w:rsid w:val="0019552B"/>
    <w:rsid w:val="001A7FDE"/>
    <w:rsid w:val="001C3427"/>
    <w:rsid w:val="001C5684"/>
    <w:rsid w:val="001C65EE"/>
    <w:rsid w:val="001C6840"/>
    <w:rsid w:val="001D28B6"/>
    <w:rsid w:val="001F5DBF"/>
    <w:rsid w:val="001F76B1"/>
    <w:rsid w:val="00204578"/>
    <w:rsid w:val="0021763A"/>
    <w:rsid w:val="00222126"/>
    <w:rsid w:val="00223F76"/>
    <w:rsid w:val="002314C9"/>
    <w:rsid w:val="00232342"/>
    <w:rsid w:val="0023606F"/>
    <w:rsid w:val="002437CC"/>
    <w:rsid w:val="00247DF1"/>
    <w:rsid w:val="00260169"/>
    <w:rsid w:val="00260C2C"/>
    <w:rsid w:val="00261C6A"/>
    <w:rsid w:val="00266948"/>
    <w:rsid w:val="0027154A"/>
    <w:rsid w:val="00273157"/>
    <w:rsid w:val="00277EA0"/>
    <w:rsid w:val="00285C19"/>
    <w:rsid w:val="00285CB4"/>
    <w:rsid w:val="00285E25"/>
    <w:rsid w:val="00287C05"/>
    <w:rsid w:val="002A70FC"/>
    <w:rsid w:val="002B66A2"/>
    <w:rsid w:val="002B6E9D"/>
    <w:rsid w:val="002B791B"/>
    <w:rsid w:val="002C040B"/>
    <w:rsid w:val="002C4C3A"/>
    <w:rsid w:val="002C5216"/>
    <w:rsid w:val="002D760A"/>
    <w:rsid w:val="002E17EF"/>
    <w:rsid w:val="002E227D"/>
    <w:rsid w:val="002E3085"/>
    <w:rsid w:val="002E7B6C"/>
    <w:rsid w:val="002F3488"/>
    <w:rsid w:val="002F4AE9"/>
    <w:rsid w:val="002F5904"/>
    <w:rsid w:val="00300D50"/>
    <w:rsid w:val="003012E9"/>
    <w:rsid w:val="00303AE0"/>
    <w:rsid w:val="003055B3"/>
    <w:rsid w:val="0030616C"/>
    <w:rsid w:val="003211CE"/>
    <w:rsid w:val="003310A7"/>
    <w:rsid w:val="003326D0"/>
    <w:rsid w:val="00341EA4"/>
    <w:rsid w:val="003449EE"/>
    <w:rsid w:val="00347938"/>
    <w:rsid w:val="003537B8"/>
    <w:rsid w:val="0035433E"/>
    <w:rsid w:val="00356078"/>
    <w:rsid w:val="00362B19"/>
    <w:rsid w:val="003659B1"/>
    <w:rsid w:val="003662FE"/>
    <w:rsid w:val="00374DB8"/>
    <w:rsid w:val="00377567"/>
    <w:rsid w:val="003823E2"/>
    <w:rsid w:val="00384644"/>
    <w:rsid w:val="00386530"/>
    <w:rsid w:val="00390599"/>
    <w:rsid w:val="003A7452"/>
    <w:rsid w:val="003B3BBF"/>
    <w:rsid w:val="003C2F22"/>
    <w:rsid w:val="003C46AF"/>
    <w:rsid w:val="003C55D1"/>
    <w:rsid w:val="003C5D44"/>
    <w:rsid w:val="003C62BA"/>
    <w:rsid w:val="003D4D01"/>
    <w:rsid w:val="003D65ED"/>
    <w:rsid w:val="003E5EB6"/>
    <w:rsid w:val="003F1FF9"/>
    <w:rsid w:val="003F2CBE"/>
    <w:rsid w:val="0040008E"/>
    <w:rsid w:val="00400821"/>
    <w:rsid w:val="00406975"/>
    <w:rsid w:val="00413D2F"/>
    <w:rsid w:val="00416845"/>
    <w:rsid w:val="00423004"/>
    <w:rsid w:val="00424F74"/>
    <w:rsid w:val="00430745"/>
    <w:rsid w:val="00432B23"/>
    <w:rsid w:val="00433E20"/>
    <w:rsid w:val="004374F7"/>
    <w:rsid w:val="00440507"/>
    <w:rsid w:val="00441683"/>
    <w:rsid w:val="00442873"/>
    <w:rsid w:val="0044467F"/>
    <w:rsid w:val="00446F7A"/>
    <w:rsid w:val="0044759C"/>
    <w:rsid w:val="00453DDE"/>
    <w:rsid w:val="00455C3F"/>
    <w:rsid w:val="00456FDA"/>
    <w:rsid w:val="004603AD"/>
    <w:rsid w:val="00461047"/>
    <w:rsid w:val="004627B1"/>
    <w:rsid w:val="0048497B"/>
    <w:rsid w:val="00494151"/>
    <w:rsid w:val="00495D47"/>
    <w:rsid w:val="00496283"/>
    <w:rsid w:val="00496801"/>
    <w:rsid w:val="004A5C16"/>
    <w:rsid w:val="004C2ED2"/>
    <w:rsid w:val="004C4FD1"/>
    <w:rsid w:val="004C75A9"/>
    <w:rsid w:val="004C7F82"/>
    <w:rsid w:val="004D02DE"/>
    <w:rsid w:val="004E2276"/>
    <w:rsid w:val="004E3933"/>
    <w:rsid w:val="004F20E7"/>
    <w:rsid w:val="004F396D"/>
    <w:rsid w:val="004F55C2"/>
    <w:rsid w:val="005007C5"/>
    <w:rsid w:val="00501A21"/>
    <w:rsid w:val="00511B92"/>
    <w:rsid w:val="00514440"/>
    <w:rsid w:val="00514DF8"/>
    <w:rsid w:val="00515418"/>
    <w:rsid w:val="00516315"/>
    <w:rsid w:val="0052211B"/>
    <w:rsid w:val="00527632"/>
    <w:rsid w:val="0053079D"/>
    <w:rsid w:val="00532FD6"/>
    <w:rsid w:val="00533730"/>
    <w:rsid w:val="00535DAC"/>
    <w:rsid w:val="00544031"/>
    <w:rsid w:val="005442E3"/>
    <w:rsid w:val="00546599"/>
    <w:rsid w:val="00546934"/>
    <w:rsid w:val="00554B53"/>
    <w:rsid w:val="0055667C"/>
    <w:rsid w:val="00567AD1"/>
    <w:rsid w:val="005821BA"/>
    <w:rsid w:val="00592184"/>
    <w:rsid w:val="005939E7"/>
    <w:rsid w:val="005A02D0"/>
    <w:rsid w:val="005A0F56"/>
    <w:rsid w:val="005A1EF7"/>
    <w:rsid w:val="005A356C"/>
    <w:rsid w:val="005A6262"/>
    <w:rsid w:val="005B01A4"/>
    <w:rsid w:val="005C553C"/>
    <w:rsid w:val="005C5573"/>
    <w:rsid w:val="005C561A"/>
    <w:rsid w:val="005D031D"/>
    <w:rsid w:val="005D0B3A"/>
    <w:rsid w:val="005D59EB"/>
    <w:rsid w:val="005D7B37"/>
    <w:rsid w:val="005D7EC3"/>
    <w:rsid w:val="005E0295"/>
    <w:rsid w:val="005F173D"/>
    <w:rsid w:val="005F1B29"/>
    <w:rsid w:val="0060164A"/>
    <w:rsid w:val="00601D48"/>
    <w:rsid w:val="006052F8"/>
    <w:rsid w:val="00611B35"/>
    <w:rsid w:val="00612EE3"/>
    <w:rsid w:val="00615158"/>
    <w:rsid w:val="00621B75"/>
    <w:rsid w:val="00624B29"/>
    <w:rsid w:val="00630E47"/>
    <w:rsid w:val="00634225"/>
    <w:rsid w:val="0064429F"/>
    <w:rsid w:val="00651E09"/>
    <w:rsid w:val="00654FFF"/>
    <w:rsid w:val="0065720B"/>
    <w:rsid w:val="006747D8"/>
    <w:rsid w:val="006749F3"/>
    <w:rsid w:val="00677216"/>
    <w:rsid w:val="0069151C"/>
    <w:rsid w:val="00692186"/>
    <w:rsid w:val="00692D4A"/>
    <w:rsid w:val="006A4701"/>
    <w:rsid w:val="006A70AE"/>
    <w:rsid w:val="006B3190"/>
    <w:rsid w:val="006B7068"/>
    <w:rsid w:val="006B7D8F"/>
    <w:rsid w:val="006C14FE"/>
    <w:rsid w:val="006C783B"/>
    <w:rsid w:val="006C78BF"/>
    <w:rsid w:val="006D258E"/>
    <w:rsid w:val="006D39CA"/>
    <w:rsid w:val="006D5DE0"/>
    <w:rsid w:val="006E1734"/>
    <w:rsid w:val="006E2114"/>
    <w:rsid w:val="006E30E3"/>
    <w:rsid w:val="006E5154"/>
    <w:rsid w:val="0070181D"/>
    <w:rsid w:val="007036C3"/>
    <w:rsid w:val="00703AF6"/>
    <w:rsid w:val="00707990"/>
    <w:rsid w:val="0071104D"/>
    <w:rsid w:val="00712166"/>
    <w:rsid w:val="007168FE"/>
    <w:rsid w:val="00720B4E"/>
    <w:rsid w:val="00722FB9"/>
    <w:rsid w:val="007262F7"/>
    <w:rsid w:val="00730A4A"/>
    <w:rsid w:val="00730B2E"/>
    <w:rsid w:val="00731C67"/>
    <w:rsid w:val="00732D5F"/>
    <w:rsid w:val="0073375B"/>
    <w:rsid w:val="00737F79"/>
    <w:rsid w:val="00741255"/>
    <w:rsid w:val="00744803"/>
    <w:rsid w:val="0074787D"/>
    <w:rsid w:val="00755125"/>
    <w:rsid w:val="00762DD3"/>
    <w:rsid w:val="00766FD5"/>
    <w:rsid w:val="007826A9"/>
    <w:rsid w:val="00784BE9"/>
    <w:rsid w:val="007865C0"/>
    <w:rsid w:val="00791BD3"/>
    <w:rsid w:val="007934EE"/>
    <w:rsid w:val="0079516A"/>
    <w:rsid w:val="007A7AB4"/>
    <w:rsid w:val="007B1526"/>
    <w:rsid w:val="007B1F40"/>
    <w:rsid w:val="007C1F1B"/>
    <w:rsid w:val="007C44B0"/>
    <w:rsid w:val="007D045B"/>
    <w:rsid w:val="007D2479"/>
    <w:rsid w:val="007D377C"/>
    <w:rsid w:val="007D682A"/>
    <w:rsid w:val="007D7C10"/>
    <w:rsid w:val="007E3E0D"/>
    <w:rsid w:val="007E4A8E"/>
    <w:rsid w:val="007F193A"/>
    <w:rsid w:val="007F24DD"/>
    <w:rsid w:val="007F343D"/>
    <w:rsid w:val="007F593E"/>
    <w:rsid w:val="00807BA4"/>
    <w:rsid w:val="0081220C"/>
    <w:rsid w:val="00812F32"/>
    <w:rsid w:val="0082112B"/>
    <w:rsid w:val="00824842"/>
    <w:rsid w:val="008306EB"/>
    <w:rsid w:val="00834BC0"/>
    <w:rsid w:val="00843EF9"/>
    <w:rsid w:val="008466A4"/>
    <w:rsid w:val="0084747A"/>
    <w:rsid w:val="00850D1F"/>
    <w:rsid w:val="00862F2B"/>
    <w:rsid w:val="00865A77"/>
    <w:rsid w:val="00866203"/>
    <w:rsid w:val="00870FB0"/>
    <w:rsid w:val="008735AD"/>
    <w:rsid w:val="00882324"/>
    <w:rsid w:val="00885979"/>
    <w:rsid w:val="00886EB6"/>
    <w:rsid w:val="00887775"/>
    <w:rsid w:val="00892C96"/>
    <w:rsid w:val="008A13B6"/>
    <w:rsid w:val="008B158E"/>
    <w:rsid w:val="008C07A1"/>
    <w:rsid w:val="008C1650"/>
    <w:rsid w:val="008C3E63"/>
    <w:rsid w:val="008C4379"/>
    <w:rsid w:val="008D2F40"/>
    <w:rsid w:val="008D5B76"/>
    <w:rsid w:val="008D5D4C"/>
    <w:rsid w:val="008D767B"/>
    <w:rsid w:val="008E30C5"/>
    <w:rsid w:val="008F2634"/>
    <w:rsid w:val="008F65BD"/>
    <w:rsid w:val="009041B6"/>
    <w:rsid w:val="009071A1"/>
    <w:rsid w:val="00911C07"/>
    <w:rsid w:val="00920A03"/>
    <w:rsid w:val="009226C4"/>
    <w:rsid w:val="00925974"/>
    <w:rsid w:val="00932F08"/>
    <w:rsid w:val="009400BC"/>
    <w:rsid w:val="00946122"/>
    <w:rsid w:val="00946B0E"/>
    <w:rsid w:val="00946E8A"/>
    <w:rsid w:val="009479AA"/>
    <w:rsid w:val="0095294A"/>
    <w:rsid w:val="00953C91"/>
    <w:rsid w:val="009610DC"/>
    <w:rsid w:val="0096114F"/>
    <w:rsid w:val="009844F4"/>
    <w:rsid w:val="00993507"/>
    <w:rsid w:val="009955A3"/>
    <w:rsid w:val="009A5867"/>
    <w:rsid w:val="009B16E5"/>
    <w:rsid w:val="009B5913"/>
    <w:rsid w:val="009B7E57"/>
    <w:rsid w:val="009C34FB"/>
    <w:rsid w:val="009C38B2"/>
    <w:rsid w:val="009D25DC"/>
    <w:rsid w:val="009E3857"/>
    <w:rsid w:val="009E5584"/>
    <w:rsid w:val="009E7087"/>
    <w:rsid w:val="009F5EDB"/>
    <w:rsid w:val="00A00D2D"/>
    <w:rsid w:val="00A01726"/>
    <w:rsid w:val="00A13D24"/>
    <w:rsid w:val="00A15587"/>
    <w:rsid w:val="00A15CA1"/>
    <w:rsid w:val="00A1744D"/>
    <w:rsid w:val="00A17C00"/>
    <w:rsid w:val="00A236FC"/>
    <w:rsid w:val="00A2425A"/>
    <w:rsid w:val="00A25809"/>
    <w:rsid w:val="00A261B8"/>
    <w:rsid w:val="00A30E11"/>
    <w:rsid w:val="00A32B7A"/>
    <w:rsid w:val="00A32DFE"/>
    <w:rsid w:val="00A33497"/>
    <w:rsid w:val="00A467C3"/>
    <w:rsid w:val="00A51564"/>
    <w:rsid w:val="00A528FC"/>
    <w:rsid w:val="00A744C3"/>
    <w:rsid w:val="00A846A5"/>
    <w:rsid w:val="00A852E9"/>
    <w:rsid w:val="00A90787"/>
    <w:rsid w:val="00A9465C"/>
    <w:rsid w:val="00AA4643"/>
    <w:rsid w:val="00AB2649"/>
    <w:rsid w:val="00AB7723"/>
    <w:rsid w:val="00AC0F7B"/>
    <w:rsid w:val="00AC3FCD"/>
    <w:rsid w:val="00AC7161"/>
    <w:rsid w:val="00AC7AA5"/>
    <w:rsid w:val="00AD135C"/>
    <w:rsid w:val="00AD4F8D"/>
    <w:rsid w:val="00AD579F"/>
    <w:rsid w:val="00AD618D"/>
    <w:rsid w:val="00AF21D6"/>
    <w:rsid w:val="00AF2B29"/>
    <w:rsid w:val="00AF5D82"/>
    <w:rsid w:val="00B04538"/>
    <w:rsid w:val="00B13136"/>
    <w:rsid w:val="00B13DC8"/>
    <w:rsid w:val="00B23984"/>
    <w:rsid w:val="00B2530A"/>
    <w:rsid w:val="00B25A6A"/>
    <w:rsid w:val="00B33565"/>
    <w:rsid w:val="00B367E5"/>
    <w:rsid w:val="00B43FA1"/>
    <w:rsid w:val="00B5620F"/>
    <w:rsid w:val="00B56469"/>
    <w:rsid w:val="00B56DE8"/>
    <w:rsid w:val="00B644E3"/>
    <w:rsid w:val="00B75C90"/>
    <w:rsid w:val="00B816A5"/>
    <w:rsid w:val="00B8489D"/>
    <w:rsid w:val="00B8550D"/>
    <w:rsid w:val="00B936FB"/>
    <w:rsid w:val="00B943B4"/>
    <w:rsid w:val="00B96F5F"/>
    <w:rsid w:val="00B9773C"/>
    <w:rsid w:val="00B97C1C"/>
    <w:rsid w:val="00BA6940"/>
    <w:rsid w:val="00BA69EF"/>
    <w:rsid w:val="00BB1A49"/>
    <w:rsid w:val="00BB2A2D"/>
    <w:rsid w:val="00BB7FDA"/>
    <w:rsid w:val="00BC3237"/>
    <w:rsid w:val="00BC5C60"/>
    <w:rsid w:val="00BE26D1"/>
    <w:rsid w:val="00BE2884"/>
    <w:rsid w:val="00BE2BCA"/>
    <w:rsid w:val="00BE3988"/>
    <w:rsid w:val="00BE7E8B"/>
    <w:rsid w:val="00BF1173"/>
    <w:rsid w:val="00BF4BC0"/>
    <w:rsid w:val="00BF53CA"/>
    <w:rsid w:val="00C00FE8"/>
    <w:rsid w:val="00C067B1"/>
    <w:rsid w:val="00C11644"/>
    <w:rsid w:val="00C14369"/>
    <w:rsid w:val="00C1642B"/>
    <w:rsid w:val="00C16F95"/>
    <w:rsid w:val="00C20E40"/>
    <w:rsid w:val="00C247E0"/>
    <w:rsid w:val="00C32767"/>
    <w:rsid w:val="00C32CB0"/>
    <w:rsid w:val="00C33F15"/>
    <w:rsid w:val="00C348CA"/>
    <w:rsid w:val="00C4172F"/>
    <w:rsid w:val="00C42D25"/>
    <w:rsid w:val="00C4403D"/>
    <w:rsid w:val="00C61C55"/>
    <w:rsid w:val="00C624A3"/>
    <w:rsid w:val="00C66DCD"/>
    <w:rsid w:val="00C74A65"/>
    <w:rsid w:val="00C76472"/>
    <w:rsid w:val="00C81693"/>
    <w:rsid w:val="00C82AE2"/>
    <w:rsid w:val="00C96CC0"/>
    <w:rsid w:val="00C96FFB"/>
    <w:rsid w:val="00CA04FC"/>
    <w:rsid w:val="00CB0E44"/>
    <w:rsid w:val="00CB22B6"/>
    <w:rsid w:val="00CB48D9"/>
    <w:rsid w:val="00CC027C"/>
    <w:rsid w:val="00CC3EAC"/>
    <w:rsid w:val="00CC654B"/>
    <w:rsid w:val="00CC7209"/>
    <w:rsid w:val="00CD0707"/>
    <w:rsid w:val="00CD5913"/>
    <w:rsid w:val="00CE3A2B"/>
    <w:rsid w:val="00CE71F7"/>
    <w:rsid w:val="00CF22CC"/>
    <w:rsid w:val="00CF2B78"/>
    <w:rsid w:val="00CF480A"/>
    <w:rsid w:val="00CF5D0E"/>
    <w:rsid w:val="00CF7151"/>
    <w:rsid w:val="00D02B87"/>
    <w:rsid w:val="00D062DD"/>
    <w:rsid w:val="00D11EC3"/>
    <w:rsid w:val="00D1537D"/>
    <w:rsid w:val="00D16119"/>
    <w:rsid w:val="00D17649"/>
    <w:rsid w:val="00D21E8E"/>
    <w:rsid w:val="00D22D85"/>
    <w:rsid w:val="00D23C80"/>
    <w:rsid w:val="00D2741B"/>
    <w:rsid w:val="00D30B28"/>
    <w:rsid w:val="00D3252F"/>
    <w:rsid w:val="00D33703"/>
    <w:rsid w:val="00D369A6"/>
    <w:rsid w:val="00D5608A"/>
    <w:rsid w:val="00D5719A"/>
    <w:rsid w:val="00D61175"/>
    <w:rsid w:val="00D63694"/>
    <w:rsid w:val="00D77279"/>
    <w:rsid w:val="00D8117A"/>
    <w:rsid w:val="00D82B93"/>
    <w:rsid w:val="00D83487"/>
    <w:rsid w:val="00D9271B"/>
    <w:rsid w:val="00D94933"/>
    <w:rsid w:val="00D962E1"/>
    <w:rsid w:val="00DA6F1F"/>
    <w:rsid w:val="00DB32B7"/>
    <w:rsid w:val="00DC0545"/>
    <w:rsid w:val="00DC255C"/>
    <w:rsid w:val="00DC26B2"/>
    <w:rsid w:val="00DC3C70"/>
    <w:rsid w:val="00DD3C4D"/>
    <w:rsid w:val="00DD5B0F"/>
    <w:rsid w:val="00DE002D"/>
    <w:rsid w:val="00DE4C27"/>
    <w:rsid w:val="00DF267A"/>
    <w:rsid w:val="00E03A4F"/>
    <w:rsid w:val="00E03A7D"/>
    <w:rsid w:val="00E11590"/>
    <w:rsid w:val="00E140BE"/>
    <w:rsid w:val="00E2081D"/>
    <w:rsid w:val="00E238F8"/>
    <w:rsid w:val="00E24C16"/>
    <w:rsid w:val="00E25B0A"/>
    <w:rsid w:val="00E2626F"/>
    <w:rsid w:val="00E309A7"/>
    <w:rsid w:val="00E40A98"/>
    <w:rsid w:val="00E46DC5"/>
    <w:rsid w:val="00E51391"/>
    <w:rsid w:val="00E61094"/>
    <w:rsid w:val="00E61109"/>
    <w:rsid w:val="00E65CA4"/>
    <w:rsid w:val="00E66309"/>
    <w:rsid w:val="00E74A58"/>
    <w:rsid w:val="00E82A22"/>
    <w:rsid w:val="00E837AB"/>
    <w:rsid w:val="00E93D9F"/>
    <w:rsid w:val="00EA2D81"/>
    <w:rsid w:val="00EA4E1B"/>
    <w:rsid w:val="00EA7ABC"/>
    <w:rsid w:val="00EB0095"/>
    <w:rsid w:val="00EB4133"/>
    <w:rsid w:val="00EB4786"/>
    <w:rsid w:val="00EB62A6"/>
    <w:rsid w:val="00EB7168"/>
    <w:rsid w:val="00EC5337"/>
    <w:rsid w:val="00ED1912"/>
    <w:rsid w:val="00ED7D06"/>
    <w:rsid w:val="00EE0974"/>
    <w:rsid w:val="00EE2C81"/>
    <w:rsid w:val="00EF1ACF"/>
    <w:rsid w:val="00EF2194"/>
    <w:rsid w:val="00EF2861"/>
    <w:rsid w:val="00EF42CA"/>
    <w:rsid w:val="00F00D0A"/>
    <w:rsid w:val="00F0504C"/>
    <w:rsid w:val="00F14E6E"/>
    <w:rsid w:val="00F27A12"/>
    <w:rsid w:val="00F33152"/>
    <w:rsid w:val="00F4030C"/>
    <w:rsid w:val="00F40B02"/>
    <w:rsid w:val="00F54CC5"/>
    <w:rsid w:val="00F55CC6"/>
    <w:rsid w:val="00F606D8"/>
    <w:rsid w:val="00F6257C"/>
    <w:rsid w:val="00F678B2"/>
    <w:rsid w:val="00F70548"/>
    <w:rsid w:val="00F70F70"/>
    <w:rsid w:val="00F71F19"/>
    <w:rsid w:val="00F73EB2"/>
    <w:rsid w:val="00F76FCD"/>
    <w:rsid w:val="00F849B3"/>
    <w:rsid w:val="00F93BAA"/>
    <w:rsid w:val="00F96FD4"/>
    <w:rsid w:val="00F97A52"/>
    <w:rsid w:val="00FA19B7"/>
    <w:rsid w:val="00FA1F4A"/>
    <w:rsid w:val="00FA3A9E"/>
    <w:rsid w:val="00FA42B0"/>
    <w:rsid w:val="00FA518D"/>
    <w:rsid w:val="00FB0802"/>
    <w:rsid w:val="00FB19FD"/>
    <w:rsid w:val="00FB1BCC"/>
    <w:rsid w:val="00FB5928"/>
    <w:rsid w:val="00FB623A"/>
    <w:rsid w:val="00FC120B"/>
    <w:rsid w:val="00FC1934"/>
    <w:rsid w:val="00FC6F26"/>
    <w:rsid w:val="00FC7BEC"/>
    <w:rsid w:val="00FD1697"/>
    <w:rsid w:val="00FD7A44"/>
    <w:rsid w:val="00FE2326"/>
    <w:rsid w:val="00FE61A8"/>
    <w:rsid w:val="00FF13DE"/>
    <w:rsid w:val="00FF4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head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1726"/>
    <w:pPr>
      <w:spacing w:after="20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aliases w:val="Titre 1 SQLI,1.Titre 1,H1,h1,l1,level 1,level1,1,1titre,1titre1,1titre2,1titre3,1titre4,1titre5,1titre6,Activité,Titre 11,t1.T1.Titre 1,t1,t1.T1,Header1,Heading1_Titre1,titre 1.,Ubizen 1,Titrlm1,ChapterTitle,Titre 1I,Teamlog-T1,chapitre,Level"/>
    <w:basedOn w:val="Normal"/>
    <w:next w:val="Normal"/>
    <w:link w:val="Titre1Car"/>
    <w:uiPriority w:val="9"/>
    <w:rsid w:val="00A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9C035" w:themeColor="accent1" w:themeShade="BF"/>
      <w:sz w:val="28"/>
      <w:szCs w:val="28"/>
    </w:rPr>
  </w:style>
  <w:style w:type="paragraph" w:styleId="Titre2">
    <w:name w:val="heading 2"/>
    <w:aliases w:val="Titre 23"/>
    <w:basedOn w:val="Normal"/>
    <w:next w:val="Normal"/>
    <w:link w:val="Titre2Car"/>
    <w:rsid w:val="00A01726"/>
    <w:pPr>
      <w:keepNext/>
      <w:spacing w:before="360" w:after="120"/>
      <w:ind w:left="454"/>
      <w:outlineLvl w:val="1"/>
    </w:pPr>
    <w:rPr>
      <w:rFonts w:cs="Arial"/>
      <w:b/>
      <w:bCs/>
      <w:caps/>
      <w:sz w:val="36"/>
    </w:rPr>
  </w:style>
  <w:style w:type="paragraph" w:styleId="Titre3">
    <w:name w:val="heading 3"/>
    <w:aliases w:val="Titre 3 SQLI,H3,H31,H32,H33,H34,H35,H36,H37,H38,H39,H311,H321,H331,H341,H351,H361,H371,H381,H310,H312,H322,H332,H342,H352,H362,H372,H382,H313,H323,H333,H343,H353,H363,H373,H383,H314,H324,H334,H344,H354,H364,H374,H384,H391,H3111,H3211,H3311"/>
    <w:basedOn w:val="Normal"/>
    <w:next w:val="Normal"/>
    <w:link w:val="Titre3Car"/>
    <w:autoRedefine/>
    <w:rsid w:val="00A01726"/>
    <w:pPr>
      <w:keepNext/>
      <w:numPr>
        <w:ilvl w:val="2"/>
        <w:numId w:val="18"/>
      </w:numPr>
      <w:tabs>
        <w:tab w:val="left" w:pos="851"/>
      </w:tabs>
      <w:spacing w:before="240" w:after="120"/>
      <w:outlineLvl w:val="2"/>
    </w:pPr>
    <w:rPr>
      <w:rFonts w:ascii="DIN Next LT Pro Light Condensed" w:hAnsi="DIN Next LT Pro Light Condensed"/>
      <w:caps/>
      <w:sz w:val="36"/>
    </w:rPr>
  </w:style>
  <w:style w:type="paragraph" w:styleId="Titre4">
    <w:name w:val="heading 4"/>
    <w:aliases w:val="Titre 4 SQLI,H4,Heading4_Titre4,4,Ref Heading 1,rh1,Heading sql,Titre 41,t4.T4,Alinéa,Ubizen 4,H41,Titre4,heading 4,l4,l41,l42,Teamlog-T4,Proposal Center 4,t4.T4.Titre 4,t4,Lev 4,4 dash,d,3,T4,Titre 4_JD,(Alt+4),h4,Unterunterabschnitt,Contrat "/>
    <w:basedOn w:val="Normal"/>
    <w:next w:val="Normal"/>
    <w:link w:val="Titre4Car"/>
    <w:rsid w:val="00A01726"/>
    <w:pPr>
      <w:keepNext/>
      <w:numPr>
        <w:ilvl w:val="3"/>
        <w:numId w:val="9"/>
      </w:numPr>
      <w:spacing w:before="240" w:after="60"/>
      <w:outlineLvl w:val="3"/>
    </w:pPr>
    <w:rPr>
      <w:color w:val="597897"/>
    </w:rPr>
  </w:style>
  <w:style w:type="paragraph" w:styleId="Titre5">
    <w:name w:val="heading 5"/>
    <w:aliases w:val="Titre 5 SQLI,a),Titre5,heading 5,H5"/>
    <w:basedOn w:val="Normal"/>
    <w:next w:val="Normal"/>
    <w:link w:val="Titre5Car"/>
    <w:rsid w:val="00A01726"/>
    <w:pPr>
      <w:numPr>
        <w:ilvl w:val="4"/>
        <w:numId w:val="9"/>
      </w:numPr>
      <w:spacing w:before="240" w:after="60"/>
      <w:outlineLvl w:val="4"/>
    </w:pPr>
  </w:style>
  <w:style w:type="paragraph" w:styleId="Titre6">
    <w:name w:val="heading 6"/>
    <w:aliases w:val="Titre 6 SQLI,H6"/>
    <w:basedOn w:val="Normal"/>
    <w:next w:val="Normal"/>
    <w:link w:val="Titre6Car"/>
    <w:rsid w:val="00A01726"/>
    <w:pPr>
      <w:numPr>
        <w:ilvl w:val="5"/>
        <w:numId w:val="9"/>
      </w:numPr>
      <w:spacing w:before="240" w:after="60"/>
      <w:outlineLvl w:val="5"/>
    </w:pPr>
  </w:style>
  <w:style w:type="paragraph" w:styleId="Titre7">
    <w:name w:val="heading 7"/>
    <w:aliases w:val="Titre 7 SQLI,Heading7_Titre7"/>
    <w:basedOn w:val="Normal"/>
    <w:next w:val="Normal"/>
    <w:link w:val="Titre7Car"/>
    <w:rsid w:val="00A01726"/>
    <w:pPr>
      <w:numPr>
        <w:ilvl w:val="6"/>
        <w:numId w:val="9"/>
      </w:numPr>
      <w:spacing w:before="240" w:after="60"/>
      <w:outlineLvl w:val="6"/>
    </w:pPr>
  </w:style>
  <w:style w:type="paragraph" w:styleId="Titre8">
    <w:name w:val="heading 8"/>
    <w:aliases w:val="Titre 8 SQLI"/>
    <w:basedOn w:val="Normal"/>
    <w:next w:val="Normal"/>
    <w:link w:val="Titre8Car"/>
    <w:rsid w:val="00A01726"/>
    <w:pPr>
      <w:numPr>
        <w:ilvl w:val="7"/>
        <w:numId w:val="9"/>
      </w:numPr>
      <w:spacing w:before="240" w:after="60"/>
      <w:outlineLvl w:val="7"/>
    </w:pPr>
    <w:rPr>
      <w:iCs/>
    </w:rPr>
  </w:style>
  <w:style w:type="paragraph" w:styleId="Titre9">
    <w:name w:val="heading 9"/>
    <w:aliases w:val="Titre 9 SQLI,Heading9_Titre9"/>
    <w:basedOn w:val="Normal"/>
    <w:next w:val="Normal"/>
    <w:link w:val="Titre9Car"/>
    <w:rsid w:val="00A01726"/>
    <w:pPr>
      <w:numPr>
        <w:ilvl w:val="8"/>
        <w:numId w:val="9"/>
      </w:numPr>
      <w:spacing w:before="240" w:after="60"/>
      <w:outlineLvl w:val="8"/>
    </w:pPr>
    <w:rPr>
      <w:b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1726"/>
    <w:pPr>
      <w:tabs>
        <w:tab w:val="center" w:pos="4536"/>
        <w:tab w:val="right" w:pos="9072"/>
      </w:tabs>
      <w:spacing w:after="0"/>
    </w:pPr>
  </w:style>
  <w:style w:type="paragraph" w:customStyle="1" w:styleId="Titrereference">
    <w:name w:val="Titre reference"/>
    <w:basedOn w:val="Normal"/>
    <w:autoRedefine/>
    <w:rsid w:val="00A01726"/>
    <w:pPr>
      <w:numPr>
        <w:numId w:val="16"/>
      </w:numPr>
      <w:spacing w:line="460" w:lineRule="exact"/>
    </w:pPr>
    <w:rPr>
      <w:rFonts w:ascii="DIN Next LT Pro Light Condensed" w:hAnsi="DIN Next LT Pro Light Condensed"/>
      <w:caps/>
      <w:color w:val="E22F22" w:themeColor="text2"/>
      <w:sz w:val="48"/>
    </w:rPr>
  </w:style>
  <w:style w:type="character" w:styleId="Numrodepage">
    <w:name w:val="page number"/>
    <w:basedOn w:val="Policepardfaut"/>
    <w:rsid w:val="00A01726"/>
  </w:style>
  <w:style w:type="paragraph" w:customStyle="1" w:styleId="En-tte-TitreProjet">
    <w:name w:val="En-tête-Titre Projet"/>
    <w:basedOn w:val="En-tte"/>
    <w:rsid w:val="00A01726"/>
    <w:pPr>
      <w:jc w:val="right"/>
    </w:pPr>
    <w:rPr>
      <w:b/>
      <w:caps/>
      <w:color w:val="FFFFFF"/>
      <w:szCs w:val="24"/>
    </w:rPr>
  </w:style>
  <w:style w:type="paragraph" w:customStyle="1" w:styleId="En-tte-Titre1">
    <w:name w:val="En-tête-Titre 1"/>
    <w:basedOn w:val="Normal"/>
    <w:rsid w:val="00A01726"/>
    <w:pPr>
      <w:spacing w:before="180"/>
      <w:jc w:val="right"/>
    </w:pPr>
    <w:rPr>
      <w:b/>
      <w:noProof/>
      <w:color w:val="800000"/>
    </w:rPr>
  </w:style>
  <w:style w:type="paragraph" w:styleId="TM1">
    <w:name w:val="toc 1"/>
    <w:basedOn w:val="Normal"/>
    <w:next w:val="Normal"/>
    <w:autoRedefine/>
    <w:uiPriority w:val="39"/>
    <w:unhideWhenUsed/>
    <w:rsid w:val="00A0172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customStyle="1" w:styleId="Pieddepage-SQLI">
    <w:name w:val="Pied de page-SQLI"/>
    <w:basedOn w:val="Pieddepage"/>
    <w:rsid w:val="00A01726"/>
    <w:rPr>
      <w:sz w:val="16"/>
      <w:szCs w:val="24"/>
    </w:rPr>
  </w:style>
  <w:style w:type="character" w:customStyle="1" w:styleId="Chapoetexergue">
    <w:name w:val="Chapo et exergue"/>
    <w:basedOn w:val="Policepardfaut"/>
    <w:rsid w:val="00A01726"/>
    <w:rPr>
      <w:rFonts w:ascii="Times New Roman" w:hAnsi="Times New Roman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A01726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01726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semiHidden/>
    <w:rsid w:val="00A01726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semiHidden/>
    <w:rsid w:val="00A01726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semiHidden/>
    <w:rsid w:val="00A01726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semiHidden/>
    <w:rsid w:val="00A01726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semiHidden/>
    <w:rsid w:val="00A01726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semiHidden/>
    <w:rsid w:val="00A01726"/>
    <w:pPr>
      <w:spacing w:after="0"/>
      <w:ind w:left="1540"/>
    </w:pPr>
    <w:rPr>
      <w:sz w:val="20"/>
      <w:szCs w:val="20"/>
    </w:rPr>
  </w:style>
  <w:style w:type="character" w:styleId="Lienhypertexte">
    <w:name w:val="Hyperlink"/>
    <w:basedOn w:val="Lienhypertextesuivivisit"/>
    <w:uiPriority w:val="99"/>
    <w:rsid w:val="00A01726"/>
    <w:rPr>
      <w:rFonts w:ascii="DIN Next LT Pro Condensed" w:hAnsi="DIN Next LT Pro Condensed"/>
      <w:color w:val="000000" w:themeColor="text1"/>
      <w:sz w:val="28"/>
      <w:u w:val="single"/>
    </w:rPr>
  </w:style>
  <w:style w:type="paragraph" w:styleId="NormalWeb">
    <w:name w:val="Normal (Web)"/>
    <w:basedOn w:val="Normal"/>
    <w:link w:val="NormalWebCar"/>
    <w:uiPriority w:val="99"/>
    <w:unhideWhenUsed/>
    <w:rsid w:val="00A017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auimage">
    <w:name w:val="tableau image"/>
    <w:basedOn w:val="Normal"/>
    <w:rsid w:val="00A01726"/>
    <w:pPr>
      <w:numPr>
        <w:numId w:val="2"/>
      </w:numPr>
      <w:spacing w:before="160"/>
      <w:ind w:left="284"/>
      <w:jc w:val="center"/>
    </w:pPr>
    <w:rPr>
      <w:rFonts w:ascii="Verdana" w:hAnsi="Verdana"/>
    </w:rPr>
  </w:style>
  <w:style w:type="paragraph" w:customStyle="1" w:styleId="Paragraphe">
    <w:name w:val="Paragraphe"/>
    <w:basedOn w:val="Normal"/>
    <w:rsid w:val="00A01726"/>
    <w:pPr>
      <w:spacing w:before="120" w:after="60"/>
    </w:pPr>
  </w:style>
  <w:style w:type="paragraph" w:styleId="Pieddepage">
    <w:name w:val="footer"/>
    <w:basedOn w:val="Normal"/>
    <w:link w:val="PieddepageCar"/>
    <w:unhideWhenUsed/>
    <w:rsid w:val="00A01726"/>
    <w:pPr>
      <w:tabs>
        <w:tab w:val="center" w:pos="4536"/>
        <w:tab w:val="right" w:pos="9072"/>
      </w:tabs>
      <w:spacing w:after="0"/>
    </w:pPr>
  </w:style>
  <w:style w:type="paragraph" w:customStyle="1" w:styleId="StyleListepucesGras">
    <w:name w:val="Style Liste à puces + Gras"/>
    <w:basedOn w:val="Normal"/>
    <w:rsid w:val="00A01726"/>
    <w:pPr>
      <w:numPr>
        <w:numId w:val="1"/>
      </w:numPr>
      <w:tabs>
        <w:tab w:val="left" w:pos="425"/>
      </w:tabs>
      <w:ind w:left="284" w:firstLine="0"/>
    </w:pPr>
    <w:rPr>
      <w:bCs/>
    </w:rPr>
  </w:style>
  <w:style w:type="paragraph" w:customStyle="1" w:styleId="StyleNomProjetPageGardeGauche1cmInterligneExacteme">
    <w:name w:val="Style Nom Projet Page Garde + Gauche :  1 cm Interligne : Exacteme..."/>
    <w:basedOn w:val="NomProjetPageGarde"/>
    <w:rsid w:val="00A01726"/>
    <w:pPr>
      <w:spacing w:line="500" w:lineRule="exact"/>
      <w:ind w:left="567"/>
    </w:pPr>
    <w:rPr>
      <w:b/>
    </w:rPr>
  </w:style>
  <w:style w:type="paragraph" w:styleId="Index1">
    <w:name w:val="index 1"/>
    <w:basedOn w:val="Normal"/>
    <w:next w:val="Normal"/>
    <w:autoRedefine/>
    <w:semiHidden/>
    <w:rsid w:val="00A01726"/>
    <w:pPr>
      <w:suppressAutoHyphens/>
      <w:ind w:left="200" w:hanging="200"/>
    </w:pPr>
    <w:rPr>
      <w:rFonts w:ascii="Helvetica" w:hAnsi="Helvetica"/>
      <w:color w:val="000000"/>
      <w:lang w:eastAsia="ar-SA"/>
    </w:rPr>
  </w:style>
  <w:style w:type="paragraph" w:styleId="Index2">
    <w:name w:val="index 2"/>
    <w:basedOn w:val="Normal"/>
    <w:next w:val="Normal"/>
    <w:autoRedefine/>
    <w:semiHidden/>
    <w:rsid w:val="00A01726"/>
    <w:pPr>
      <w:ind w:left="400" w:hanging="200"/>
    </w:pPr>
  </w:style>
  <w:style w:type="paragraph" w:styleId="Titreindex">
    <w:name w:val="index heading"/>
    <w:basedOn w:val="Normal"/>
    <w:next w:val="Index1"/>
    <w:semiHidden/>
    <w:rsid w:val="00A01726"/>
    <w:pPr>
      <w:suppressAutoHyphens/>
    </w:pPr>
    <w:rPr>
      <w:color w:val="000000"/>
      <w:szCs w:val="24"/>
      <w:lang w:eastAsia="ar-SA"/>
    </w:rPr>
  </w:style>
  <w:style w:type="paragraph" w:styleId="Corpsdetexte">
    <w:name w:val="Body Text"/>
    <w:basedOn w:val="Normal"/>
    <w:rsid w:val="00A01726"/>
  </w:style>
  <w:style w:type="paragraph" w:customStyle="1" w:styleId="TitremoyenGauche">
    <w:name w:val="Titre moyen Gauche"/>
    <w:basedOn w:val="Normal"/>
    <w:rsid w:val="00A01726"/>
    <w:pPr>
      <w:spacing w:line="288" w:lineRule="auto"/>
      <w:ind w:left="284" w:right="284"/>
    </w:pPr>
    <w:rPr>
      <w:rFonts w:ascii="Arial Narrow" w:hAnsi="Arial Narrow"/>
      <w:lang w:val="en-US"/>
    </w:rPr>
  </w:style>
  <w:style w:type="paragraph" w:styleId="Index3">
    <w:name w:val="index 3"/>
    <w:basedOn w:val="Normal"/>
    <w:next w:val="Normal"/>
    <w:autoRedefine/>
    <w:semiHidden/>
    <w:rsid w:val="00A01726"/>
    <w:pPr>
      <w:ind w:left="600" w:hanging="200"/>
    </w:pPr>
  </w:style>
  <w:style w:type="paragraph" w:styleId="Lgende">
    <w:name w:val="caption"/>
    <w:basedOn w:val="Normal"/>
    <w:next w:val="Normal"/>
    <w:rsid w:val="00A01726"/>
    <w:pPr>
      <w:spacing w:before="120"/>
      <w:jc w:val="center"/>
    </w:pPr>
    <w:rPr>
      <w:i/>
      <w:iCs/>
      <w:sz w:val="16"/>
      <w:szCs w:val="16"/>
    </w:rPr>
  </w:style>
  <w:style w:type="character" w:styleId="Appelnotedebasdep">
    <w:name w:val="footnote reference"/>
    <w:basedOn w:val="Policepardfaut"/>
    <w:semiHidden/>
    <w:rsid w:val="00A01726"/>
    <w:rPr>
      <w:rFonts w:ascii="Arial" w:hAnsi="Arial"/>
      <w:color w:val="auto"/>
      <w:sz w:val="16"/>
      <w:vertAlign w:val="superscript"/>
    </w:rPr>
  </w:style>
  <w:style w:type="paragraph" w:styleId="Notedebasdepage">
    <w:name w:val="footnote text"/>
    <w:basedOn w:val="Normal"/>
    <w:semiHidden/>
    <w:rsid w:val="00A01726"/>
    <w:pPr>
      <w:spacing w:before="120" w:after="120"/>
    </w:pPr>
    <w:rPr>
      <w:sz w:val="16"/>
      <w:szCs w:val="16"/>
    </w:rPr>
  </w:style>
  <w:style w:type="character" w:customStyle="1" w:styleId="Fort">
    <w:name w:val="Fort"/>
    <w:rsid w:val="00A01726"/>
    <w:rPr>
      <w:b/>
    </w:rPr>
  </w:style>
  <w:style w:type="character" w:styleId="Lienhypertextesuivivisit">
    <w:name w:val="FollowedHyperlink"/>
    <w:basedOn w:val="Policepardfaut"/>
    <w:rsid w:val="00A01726"/>
    <w:rPr>
      <w:rFonts w:ascii="Verdana" w:hAnsi="Verdana"/>
      <w:color w:val="61658F"/>
      <w:sz w:val="18"/>
      <w:u w:val="single"/>
    </w:rPr>
  </w:style>
  <w:style w:type="paragraph" w:styleId="Normalcentr">
    <w:name w:val="Block Text"/>
    <w:basedOn w:val="Normal"/>
    <w:rsid w:val="00A01726"/>
    <w:pPr>
      <w:shd w:val="pct15" w:color="auto" w:fill="FFFFFF"/>
      <w:spacing w:before="160" w:line="288" w:lineRule="auto"/>
      <w:ind w:left="284" w:right="283"/>
    </w:pPr>
    <w:rPr>
      <w:sz w:val="16"/>
    </w:rPr>
  </w:style>
  <w:style w:type="paragraph" w:customStyle="1" w:styleId="Image">
    <w:name w:val="Image"/>
    <w:basedOn w:val="Normal"/>
    <w:next w:val="Lgende"/>
    <w:rsid w:val="00A01726"/>
    <w:pPr>
      <w:keepNext/>
      <w:spacing w:line="288" w:lineRule="auto"/>
      <w:ind w:left="1080"/>
    </w:pPr>
    <w:rPr>
      <w:rFonts w:ascii="Times New Roman" w:hAnsi="Times New Roman"/>
      <w:sz w:val="18"/>
    </w:rPr>
  </w:style>
  <w:style w:type="paragraph" w:customStyle="1" w:styleId="LettreGlossaire">
    <w:name w:val="LettreGlossaire"/>
    <w:basedOn w:val="Normal"/>
    <w:rsid w:val="00A01726"/>
    <w:pPr>
      <w:spacing w:before="160" w:line="288" w:lineRule="auto"/>
    </w:pPr>
    <w:rPr>
      <w:b/>
      <w:color w:val="0000FF"/>
    </w:rPr>
  </w:style>
  <w:style w:type="paragraph" w:customStyle="1" w:styleId="En-tteBase">
    <w:name w:val="En-tête (Base)"/>
    <w:basedOn w:val="Normal"/>
    <w:rsid w:val="00A01726"/>
    <w:pPr>
      <w:keepLines/>
      <w:tabs>
        <w:tab w:val="center" w:pos="4320"/>
        <w:tab w:val="right" w:pos="8640"/>
      </w:tabs>
      <w:spacing w:line="288" w:lineRule="auto"/>
    </w:pPr>
    <w:rPr>
      <w:spacing w:val="-4"/>
      <w:sz w:val="18"/>
    </w:rPr>
  </w:style>
  <w:style w:type="character" w:styleId="Appeldenotedefin">
    <w:name w:val="endnote reference"/>
    <w:semiHidden/>
    <w:rsid w:val="00A01726"/>
    <w:rPr>
      <w:b/>
      <w:vertAlign w:val="superscript"/>
    </w:rPr>
  </w:style>
  <w:style w:type="paragraph" w:styleId="Notedefin">
    <w:name w:val="endnote text"/>
    <w:basedOn w:val="Normal"/>
    <w:semiHidden/>
    <w:rsid w:val="00A01726"/>
    <w:pPr>
      <w:keepLines/>
      <w:spacing w:line="220" w:lineRule="atLeast"/>
      <w:ind w:left="1080"/>
    </w:pPr>
    <w:rPr>
      <w:rFonts w:ascii="Times New Roman" w:hAnsi="Times New Roman"/>
      <w:sz w:val="18"/>
    </w:rPr>
  </w:style>
  <w:style w:type="paragraph" w:customStyle="1" w:styleId="IndexBase">
    <w:name w:val="Index Base"/>
    <w:basedOn w:val="Normal"/>
    <w:rsid w:val="00A01726"/>
    <w:pPr>
      <w:spacing w:line="220" w:lineRule="atLeast"/>
      <w:ind w:left="360"/>
    </w:pPr>
    <w:rPr>
      <w:rFonts w:ascii="Times New Roman" w:hAnsi="Times New Roman"/>
      <w:sz w:val="18"/>
    </w:rPr>
  </w:style>
  <w:style w:type="character" w:customStyle="1" w:styleId="PrambuleAccentuation">
    <w:name w:val="Préambule (Accentuation)"/>
    <w:rsid w:val="00A01726"/>
    <w:rPr>
      <w:rFonts w:ascii="Arial" w:hAnsi="Arial"/>
      <w:b/>
      <w:spacing w:val="-4"/>
    </w:rPr>
  </w:style>
  <w:style w:type="character" w:styleId="Numrodeligne">
    <w:name w:val="line number"/>
    <w:rsid w:val="00A01726"/>
    <w:rPr>
      <w:sz w:val="18"/>
    </w:rPr>
  </w:style>
  <w:style w:type="character" w:customStyle="1" w:styleId="Exposant">
    <w:name w:val="Exposant"/>
    <w:rsid w:val="00A01726"/>
    <w:rPr>
      <w:b/>
      <w:vertAlign w:val="superscript"/>
    </w:rPr>
  </w:style>
  <w:style w:type="paragraph" w:customStyle="1" w:styleId="TMBase">
    <w:name w:val="TM Base"/>
    <w:basedOn w:val="Normal"/>
    <w:rsid w:val="00A01726"/>
    <w:pPr>
      <w:tabs>
        <w:tab w:val="right" w:leader="dot" w:pos="6480"/>
      </w:tabs>
      <w:spacing w:after="220" w:line="220" w:lineRule="atLeast"/>
    </w:pPr>
    <w:rPr>
      <w:sz w:val="18"/>
    </w:rPr>
  </w:style>
  <w:style w:type="paragraph" w:styleId="Tabledesillustrations">
    <w:name w:val="table of figures"/>
    <w:basedOn w:val="TMBase"/>
    <w:semiHidden/>
    <w:rsid w:val="00A01726"/>
    <w:pPr>
      <w:ind w:left="1440" w:hanging="360"/>
    </w:pPr>
  </w:style>
  <w:style w:type="paragraph" w:customStyle="1" w:styleId="En-ttePremier">
    <w:name w:val="En-tête (Premier)"/>
    <w:basedOn w:val="En-tte"/>
    <w:rsid w:val="00A01726"/>
    <w:pPr>
      <w:keepLines/>
      <w:tabs>
        <w:tab w:val="clear" w:pos="4536"/>
        <w:tab w:val="clear" w:pos="9072"/>
        <w:tab w:val="center" w:pos="4320"/>
        <w:tab w:val="right" w:pos="8640"/>
      </w:tabs>
      <w:spacing w:line="288" w:lineRule="auto"/>
    </w:pPr>
    <w:rPr>
      <w:rFonts w:ascii="Tahoma" w:hAnsi="Tahoma"/>
      <w:w w:val="125"/>
      <w:sz w:val="16"/>
    </w:rPr>
  </w:style>
  <w:style w:type="paragraph" w:customStyle="1" w:styleId="En-ttePair">
    <w:name w:val="En-tête (Pair)"/>
    <w:basedOn w:val="En-tte"/>
    <w:rsid w:val="00A01726"/>
    <w:pPr>
      <w:keepLines/>
      <w:tabs>
        <w:tab w:val="clear" w:pos="4536"/>
        <w:tab w:val="clear" w:pos="9072"/>
        <w:tab w:val="center" w:pos="4320"/>
        <w:tab w:val="right" w:pos="8640"/>
      </w:tabs>
      <w:spacing w:line="288" w:lineRule="auto"/>
    </w:pPr>
    <w:rPr>
      <w:rFonts w:ascii="Tahoma" w:hAnsi="Tahoma"/>
      <w:w w:val="125"/>
      <w:sz w:val="16"/>
    </w:rPr>
  </w:style>
  <w:style w:type="paragraph" w:customStyle="1" w:styleId="En-tteImpair">
    <w:name w:val="En-tête (Impair)"/>
    <w:basedOn w:val="En-tte"/>
    <w:rsid w:val="00A01726"/>
    <w:pPr>
      <w:keepLines/>
      <w:tabs>
        <w:tab w:val="clear" w:pos="4536"/>
        <w:tab w:val="clear" w:pos="9072"/>
        <w:tab w:val="center" w:pos="4320"/>
        <w:tab w:val="right" w:pos="8640"/>
      </w:tabs>
      <w:spacing w:line="288" w:lineRule="auto"/>
    </w:pPr>
    <w:rPr>
      <w:rFonts w:ascii="Tahoma" w:hAnsi="Tahoma"/>
      <w:w w:val="125"/>
      <w:sz w:val="16"/>
    </w:rPr>
  </w:style>
  <w:style w:type="character" w:styleId="Marquedecommentaire">
    <w:name w:val="annotation reference"/>
    <w:semiHidden/>
    <w:rsid w:val="00A01726"/>
    <w:rPr>
      <w:sz w:val="16"/>
    </w:rPr>
  </w:style>
  <w:style w:type="paragraph" w:customStyle="1" w:styleId="Couverture-Nomduclient">
    <w:name w:val="Couverture - Nom du client"/>
    <w:basedOn w:val="Normal"/>
    <w:rsid w:val="00A01726"/>
    <w:pPr>
      <w:jc w:val="right"/>
    </w:pPr>
    <w:rPr>
      <w:b/>
      <w:sz w:val="60"/>
    </w:rPr>
  </w:style>
  <w:style w:type="paragraph" w:styleId="Tabledesrfrencesjuridiques">
    <w:name w:val="table of authorities"/>
    <w:basedOn w:val="Normal"/>
    <w:semiHidden/>
    <w:rsid w:val="00A01726"/>
    <w:pPr>
      <w:tabs>
        <w:tab w:val="right" w:leader="dot" w:pos="7560"/>
      </w:tabs>
      <w:spacing w:line="288" w:lineRule="auto"/>
      <w:ind w:left="1440" w:hanging="360"/>
    </w:pPr>
    <w:rPr>
      <w:rFonts w:ascii="Times New Roman" w:hAnsi="Times New Roman"/>
      <w:sz w:val="18"/>
    </w:rPr>
  </w:style>
  <w:style w:type="paragraph" w:styleId="En-ttedemessage">
    <w:name w:val="Message Header"/>
    <w:basedOn w:val="Corpsdetexte"/>
    <w:rsid w:val="00A01726"/>
    <w:pPr>
      <w:keepLines/>
      <w:tabs>
        <w:tab w:val="left" w:pos="3600"/>
        <w:tab w:val="left" w:pos="4680"/>
      </w:tabs>
      <w:spacing w:before="120" w:after="120" w:line="280" w:lineRule="exact"/>
      <w:ind w:left="1077" w:right="2160" w:hanging="1080"/>
    </w:pPr>
    <w:rPr>
      <w:b/>
    </w:rPr>
  </w:style>
  <w:style w:type="paragraph" w:customStyle="1" w:styleId="intitule-presentation">
    <w:name w:val="intitule-presentation"/>
    <w:basedOn w:val="Corpsdetexte"/>
    <w:autoRedefine/>
    <w:rsid w:val="00A01726"/>
    <w:pPr>
      <w:tabs>
        <w:tab w:val="left" w:pos="5670"/>
      </w:tabs>
      <w:spacing w:before="60"/>
      <w:ind w:left="1077"/>
    </w:pPr>
    <w:rPr>
      <w:b/>
      <w:sz w:val="18"/>
    </w:rPr>
  </w:style>
  <w:style w:type="paragraph" w:customStyle="1" w:styleId="Socit">
    <w:name w:val="Société"/>
    <w:basedOn w:val="Normal"/>
    <w:rsid w:val="00A01726"/>
    <w:pPr>
      <w:spacing w:before="120" w:after="120"/>
      <w:ind w:right="14"/>
    </w:pPr>
    <w:rPr>
      <w:rFonts w:cs="Arial"/>
      <w:b/>
      <w:bCs/>
      <w:snapToGrid w:val="0"/>
      <w:color w:val="000000"/>
      <w:sz w:val="16"/>
      <w:szCs w:val="16"/>
    </w:rPr>
  </w:style>
  <w:style w:type="paragraph" w:styleId="Adressedestinataire">
    <w:name w:val="envelope address"/>
    <w:basedOn w:val="Normal"/>
    <w:rsid w:val="00A01726"/>
    <w:pPr>
      <w:framePr w:w="7938" w:h="1985" w:hRule="exact" w:hSpace="141" w:wrap="auto" w:hAnchor="page" w:xAlign="center" w:yAlign="bottom"/>
      <w:spacing w:before="160" w:line="288" w:lineRule="auto"/>
      <w:ind w:left="2835"/>
    </w:pPr>
    <w:rPr>
      <w:sz w:val="24"/>
    </w:rPr>
  </w:style>
  <w:style w:type="paragraph" w:styleId="Adresseexpditeur">
    <w:name w:val="envelope return"/>
    <w:basedOn w:val="Normal"/>
    <w:rsid w:val="00A01726"/>
    <w:pPr>
      <w:spacing w:before="160" w:line="288" w:lineRule="auto"/>
    </w:pPr>
    <w:rPr>
      <w:sz w:val="18"/>
    </w:rPr>
  </w:style>
  <w:style w:type="paragraph" w:styleId="Titredenote">
    <w:name w:val="Note Heading"/>
    <w:basedOn w:val="Normal"/>
    <w:next w:val="Normal"/>
    <w:rsid w:val="00A01726"/>
    <w:pPr>
      <w:spacing w:before="160" w:line="288" w:lineRule="auto"/>
    </w:pPr>
    <w:rPr>
      <w:sz w:val="18"/>
    </w:rPr>
  </w:style>
  <w:style w:type="paragraph" w:styleId="Citation">
    <w:name w:val="Quote"/>
    <w:basedOn w:val="Normal"/>
    <w:next w:val="Normal"/>
    <w:link w:val="CitationCar"/>
    <w:rsid w:val="00A01726"/>
    <w:pPr>
      <w:spacing w:before="120"/>
    </w:pPr>
    <w:rPr>
      <w:i/>
    </w:rPr>
  </w:style>
  <w:style w:type="paragraph" w:customStyle="1" w:styleId="Exemple">
    <w:name w:val="Exemple"/>
    <w:basedOn w:val="Normal"/>
    <w:rsid w:val="00A01726"/>
    <w:pPr>
      <w:spacing w:before="120" w:line="264" w:lineRule="auto"/>
      <w:ind w:left="567" w:right="567"/>
    </w:pPr>
    <w:rPr>
      <w:sz w:val="18"/>
    </w:rPr>
  </w:style>
  <w:style w:type="paragraph" w:customStyle="1" w:styleId="Couverture-titreprojet">
    <w:name w:val="Couverture - titre projet"/>
    <w:basedOn w:val="Normal"/>
    <w:rsid w:val="00A01726"/>
    <w:pPr>
      <w:jc w:val="right"/>
    </w:pPr>
    <w:rPr>
      <w:rFonts w:cs="Arial"/>
      <w:b/>
      <w:bCs/>
      <w:sz w:val="52"/>
    </w:rPr>
  </w:style>
  <w:style w:type="paragraph" w:customStyle="1" w:styleId="Couverture-Sous-titreprojet">
    <w:name w:val="Couverture - Sous-titre projet"/>
    <w:basedOn w:val="Normal"/>
    <w:rsid w:val="00A01726"/>
    <w:pPr>
      <w:jc w:val="right"/>
    </w:pPr>
    <w:rPr>
      <w:b/>
      <w:sz w:val="40"/>
    </w:rPr>
  </w:style>
  <w:style w:type="paragraph" w:customStyle="1" w:styleId="SQLI-TabEntte">
    <w:name w:val="SQLI-TabEntête"/>
    <w:basedOn w:val="Normal"/>
    <w:rsid w:val="00A01726"/>
    <w:pPr>
      <w:keepNext/>
      <w:spacing w:before="60" w:after="60"/>
    </w:pPr>
    <w:rPr>
      <w:rFonts w:eastAsia="Arial Unicode MS"/>
      <w:bCs/>
      <w:color w:val="FFFFFF" w:themeColor="background1"/>
    </w:rPr>
  </w:style>
  <w:style w:type="paragraph" w:customStyle="1" w:styleId="Guide">
    <w:name w:val="Guide"/>
    <w:basedOn w:val="Normal"/>
    <w:rsid w:val="00A01726"/>
    <w:rPr>
      <w:vanish/>
      <w:color w:val="0000FF"/>
    </w:rPr>
  </w:style>
  <w:style w:type="table" w:styleId="Grilledutableau">
    <w:name w:val="Table Grid"/>
    <w:basedOn w:val="TableauNormal"/>
    <w:rsid w:val="00A01726"/>
    <w:pPr>
      <w:jc w:val="both"/>
    </w:pPr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aire">
    <w:name w:val="annotation text"/>
    <w:basedOn w:val="Normal"/>
    <w:semiHidden/>
    <w:rsid w:val="00A01726"/>
  </w:style>
  <w:style w:type="paragraph" w:customStyle="1" w:styleId="ContratArtListeN1">
    <w:name w:val="ContratArtListeN1"/>
    <w:basedOn w:val="Normal"/>
    <w:rsid w:val="00A01726"/>
    <w:pPr>
      <w:numPr>
        <w:numId w:val="3"/>
      </w:numPr>
      <w:spacing w:before="40" w:after="40"/>
      <w:ind w:right="284"/>
    </w:pPr>
    <w:rPr>
      <w:rFonts w:ascii="Tahoma" w:hAnsi="Tahoma"/>
    </w:rPr>
  </w:style>
  <w:style w:type="paragraph" w:customStyle="1" w:styleId="COntratTxtArticle">
    <w:name w:val="COntratTxtArticle"/>
    <w:basedOn w:val="Normal"/>
    <w:rsid w:val="00A01726"/>
    <w:pPr>
      <w:ind w:left="737" w:right="284"/>
    </w:pPr>
    <w:rPr>
      <w:rFonts w:ascii="Tahoma" w:hAnsi="Tahoma"/>
    </w:rPr>
  </w:style>
  <w:style w:type="character" w:styleId="lev">
    <w:name w:val="Strong"/>
    <w:basedOn w:val="Policepardfaut"/>
    <w:uiPriority w:val="22"/>
    <w:qFormat/>
    <w:rsid w:val="00A01726"/>
    <w:rPr>
      <w:b/>
      <w:bCs/>
    </w:rPr>
  </w:style>
  <w:style w:type="paragraph" w:customStyle="1" w:styleId="En-tte-Titreniveau1">
    <w:name w:val="En-tête-Titre niveau 1"/>
    <w:basedOn w:val="En-tte"/>
    <w:autoRedefine/>
    <w:rsid w:val="00A01726"/>
    <w:pPr>
      <w:spacing w:before="180"/>
      <w:jc w:val="right"/>
    </w:pPr>
    <w:rPr>
      <w:b/>
      <w:noProof/>
      <w:sz w:val="32"/>
    </w:rPr>
  </w:style>
  <w:style w:type="paragraph" w:styleId="Explorateurdedocuments">
    <w:name w:val="Document Map"/>
    <w:basedOn w:val="Normal"/>
    <w:semiHidden/>
    <w:rsid w:val="00A01726"/>
    <w:pPr>
      <w:shd w:val="clear" w:color="auto" w:fill="000080"/>
    </w:pPr>
    <w:rPr>
      <w:rFonts w:ascii="Tahoma" w:hAnsi="Tahoma" w:cs="Tahoma"/>
    </w:rPr>
  </w:style>
  <w:style w:type="paragraph" w:customStyle="1" w:styleId="GlossaireTexte">
    <w:name w:val="GlossaireTexte"/>
    <w:basedOn w:val="Normal"/>
    <w:rsid w:val="00A01726"/>
    <w:pPr>
      <w:ind w:left="284" w:right="284"/>
    </w:pPr>
    <w:rPr>
      <w:rFonts w:cs="Arial"/>
    </w:rPr>
  </w:style>
  <w:style w:type="paragraph" w:customStyle="1" w:styleId="Intertitre">
    <w:name w:val="Intertitre"/>
    <w:basedOn w:val="Normal"/>
    <w:rsid w:val="00A01726"/>
    <w:pPr>
      <w:keepNext/>
      <w:keepLines/>
      <w:spacing w:before="480" w:after="360"/>
      <w:ind w:left="567" w:hanging="283"/>
    </w:pPr>
    <w:rPr>
      <w:rFonts w:ascii="Arial Rounded MT Bold" w:hAnsi="Arial Rounded MT Bold"/>
      <w:i/>
      <w:iCs/>
      <w:noProof/>
      <w:snapToGrid w:val="0"/>
      <w:color w:val="000000"/>
    </w:rPr>
  </w:style>
  <w:style w:type="paragraph" w:customStyle="1" w:styleId="LienWeb">
    <w:name w:val="LienWeb"/>
    <w:basedOn w:val="Normal"/>
    <w:autoRedefine/>
    <w:rsid w:val="00A01726"/>
    <w:pPr>
      <w:spacing w:before="120"/>
    </w:pPr>
    <w:rPr>
      <w:snapToGrid w:val="0"/>
      <w:color w:val="000000"/>
    </w:rPr>
  </w:style>
  <w:style w:type="paragraph" w:customStyle="1" w:styleId="Listepuce">
    <w:name w:val="Liste à puce"/>
    <w:autoRedefine/>
    <w:rsid w:val="00A01726"/>
    <w:pPr>
      <w:numPr>
        <w:numId w:val="4"/>
      </w:numPr>
      <w:spacing w:after="60"/>
    </w:pPr>
    <w:rPr>
      <w:rFonts w:ascii="Verdana" w:hAnsi="Verdana"/>
      <w:noProof/>
      <w:color w:val="4D4D4D"/>
    </w:rPr>
  </w:style>
  <w:style w:type="paragraph" w:customStyle="1" w:styleId="Listepuce1">
    <w:name w:val="Liste à puce 1"/>
    <w:basedOn w:val="Normal"/>
    <w:autoRedefine/>
    <w:rsid w:val="00A01726"/>
    <w:pPr>
      <w:numPr>
        <w:numId w:val="5"/>
      </w:numPr>
      <w:spacing w:before="60"/>
    </w:pPr>
  </w:style>
  <w:style w:type="paragraph" w:customStyle="1" w:styleId="Listepuce2">
    <w:name w:val="Liste à puce 2"/>
    <w:basedOn w:val="Listepuce1"/>
    <w:rsid w:val="00A01726"/>
    <w:pPr>
      <w:numPr>
        <w:numId w:val="0"/>
      </w:numPr>
      <w:spacing w:before="0"/>
    </w:pPr>
  </w:style>
  <w:style w:type="paragraph" w:customStyle="1" w:styleId="listepuce3">
    <w:name w:val="liste à puce 3"/>
    <w:basedOn w:val="Normal"/>
    <w:next w:val="Normal"/>
    <w:rsid w:val="00A01726"/>
    <w:pPr>
      <w:numPr>
        <w:numId w:val="6"/>
      </w:numPr>
      <w:spacing w:before="120" w:after="60"/>
    </w:pPr>
    <w:rPr>
      <w:b/>
      <w:bCs/>
      <w:snapToGrid w:val="0"/>
    </w:rPr>
  </w:style>
  <w:style w:type="paragraph" w:customStyle="1" w:styleId="Nom">
    <w:name w:val="Nom"/>
    <w:basedOn w:val="Normal"/>
    <w:rsid w:val="00A01726"/>
    <w:rPr>
      <w:b/>
    </w:rPr>
  </w:style>
  <w:style w:type="paragraph" w:customStyle="1" w:styleId="NomClientPageGarde">
    <w:name w:val="Nom Client Page Garde"/>
    <w:basedOn w:val="Normal"/>
    <w:autoRedefine/>
    <w:rsid w:val="000D1510"/>
    <w:pPr>
      <w:spacing w:after="0"/>
    </w:pPr>
    <w:rPr>
      <w:rFonts w:ascii="Arial Narrow" w:hAnsi="Arial Narrow"/>
      <w:color w:val="E22F22" w:themeColor="text2"/>
      <w:sz w:val="72"/>
      <w:szCs w:val="72"/>
    </w:rPr>
  </w:style>
  <w:style w:type="paragraph" w:customStyle="1" w:styleId="NomProjetPageGarde">
    <w:name w:val="Nom Projet Page Garde"/>
    <w:basedOn w:val="Normal"/>
    <w:link w:val="NomProjetPageGardeCar"/>
    <w:autoRedefine/>
    <w:rsid w:val="00A01726"/>
    <w:rPr>
      <w:caps/>
      <w:sz w:val="40"/>
    </w:rPr>
  </w:style>
  <w:style w:type="character" w:customStyle="1" w:styleId="NomProjetPageGardeCar">
    <w:name w:val="Nom Projet Page Garde Car"/>
    <w:basedOn w:val="Policepardfaut"/>
    <w:link w:val="NomProjetPageGarde"/>
    <w:rsid w:val="00A01726"/>
    <w:rPr>
      <w:rFonts w:asciiTheme="minorHAnsi" w:eastAsiaTheme="minorHAnsi" w:hAnsiTheme="minorHAnsi" w:cstheme="minorBidi"/>
      <w:caps/>
      <w:sz w:val="40"/>
      <w:szCs w:val="22"/>
      <w:lang w:eastAsia="en-US"/>
    </w:rPr>
  </w:style>
  <w:style w:type="paragraph" w:customStyle="1" w:styleId="NormalListe">
    <w:name w:val="NormalListe"/>
    <w:basedOn w:val="Normal"/>
    <w:rsid w:val="00A01726"/>
    <w:pPr>
      <w:numPr>
        <w:numId w:val="7"/>
      </w:numPr>
      <w:tabs>
        <w:tab w:val="left" w:pos="567"/>
      </w:tabs>
      <w:spacing w:before="60" w:after="60"/>
      <w:ind w:right="284"/>
    </w:pPr>
    <w:rPr>
      <w:color w:val="192245"/>
    </w:rPr>
  </w:style>
  <w:style w:type="paragraph" w:customStyle="1" w:styleId="NormalListe1">
    <w:name w:val="NormalListe1"/>
    <w:basedOn w:val="Normal"/>
    <w:rsid w:val="00A01726"/>
    <w:pPr>
      <w:numPr>
        <w:numId w:val="8"/>
      </w:numPr>
      <w:ind w:right="284"/>
    </w:pPr>
    <w:rPr>
      <w:rFonts w:ascii="Tahoma" w:hAnsi="Tahoma"/>
    </w:rPr>
  </w:style>
  <w:style w:type="paragraph" w:styleId="Objetducommentaire">
    <w:name w:val="annotation subject"/>
    <w:basedOn w:val="Normal"/>
    <w:next w:val="Normal"/>
    <w:semiHidden/>
    <w:rsid w:val="00A01726"/>
    <w:rPr>
      <w:b/>
      <w:bCs/>
    </w:rPr>
  </w:style>
  <w:style w:type="paragraph" w:customStyle="1" w:styleId="Titreniveau3">
    <w:name w:val="Titre niveau 3"/>
    <w:basedOn w:val="En-tte"/>
    <w:autoRedefine/>
    <w:rsid w:val="00A01726"/>
    <w:pPr>
      <w:numPr>
        <w:ilvl w:val="2"/>
        <w:numId w:val="13"/>
      </w:numPr>
      <w:tabs>
        <w:tab w:val="clear" w:pos="4536"/>
        <w:tab w:val="clear" w:pos="9072"/>
        <w:tab w:val="left" w:pos="1260"/>
      </w:tabs>
      <w:spacing w:before="360" w:after="120"/>
      <w:outlineLvl w:val="2"/>
    </w:pPr>
    <w:rPr>
      <w:b/>
      <w:sz w:val="24"/>
      <w:szCs w:val="24"/>
    </w:rPr>
  </w:style>
  <w:style w:type="paragraph" w:customStyle="1" w:styleId="para">
    <w:name w:val="para"/>
    <w:basedOn w:val="Titreniveau3"/>
    <w:rsid w:val="00A01726"/>
    <w:pPr>
      <w:numPr>
        <w:ilvl w:val="0"/>
        <w:numId w:val="0"/>
      </w:numPr>
    </w:pPr>
  </w:style>
  <w:style w:type="paragraph" w:customStyle="1" w:styleId="ParagrapheCar">
    <w:name w:val="Paragraphe Car"/>
    <w:basedOn w:val="Normal"/>
    <w:rsid w:val="00A01726"/>
    <w:pPr>
      <w:spacing w:before="120" w:after="60"/>
    </w:pPr>
  </w:style>
  <w:style w:type="character" w:customStyle="1" w:styleId="ParagrapheCarCar">
    <w:name w:val="Paragraphe Car Car"/>
    <w:basedOn w:val="Policepardfaut"/>
    <w:rsid w:val="00A01726"/>
    <w:rPr>
      <w:rFonts w:ascii="Verdana" w:hAnsi="Verdana"/>
      <w:lang w:val="fr-FR" w:eastAsia="fr-FR" w:bidi="ar-SA"/>
    </w:rPr>
  </w:style>
  <w:style w:type="paragraph" w:customStyle="1" w:styleId="Partie">
    <w:name w:val="Partie"/>
    <w:basedOn w:val="Titre2"/>
    <w:rsid w:val="00A01726"/>
    <w:pPr>
      <w:spacing w:before="60" w:after="60"/>
      <w:ind w:left="0"/>
      <w:outlineLvl w:val="9"/>
    </w:pPr>
    <w:rPr>
      <w:i/>
      <w:iCs/>
      <w:sz w:val="16"/>
      <w:szCs w:val="16"/>
    </w:rPr>
  </w:style>
  <w:style w:type="paragraph" w:customStyle="1" w:styleId="Point">
    <w:name w:val="Point"/>
    <w:basedOn w:val="Normal"/>
    <w:rsid w:val="00A01726"/>
    <w:pPr>
      <w:ind w:left="283" w:hanging="283"/>
    </w:pPr>
    <w:rPr>
      <w:rFonts w:cs="Arial"/>
    </w:rPr>
  </w:style>
  <w:style w:type="paragraph" w:customStyle="1" w:styleId="Posterfrences">
    <w:name w:val="Poste références"/>
    <w:rsid w:val="00A01726"/>
    <w:rPr>
      <w:rFonts w:ascii="Verdana" w:hAnsi="Verdana"/>
    </w:rPr>
  </w:style>
  <w:style w:type="paragraph" w:customStyle="1" w:styleId="Preformatted">
    <w:name w:val="Preformatted"/>
    <w:basedOn w:val="Normal"/>
    <w:rsid w:val="00A0172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color w:val="000000"/>
    </w:rPr>
  </w:style>
  <w:style w:type="paragraph" w:customStyle="1" w:styleId="PropositionGroupeSQLIPageGarde">
    <w:name w:val="Proposition Groupe SQLI Page Garde"/>
    <w:basedOn w:val="Normal"/>
    <w:rsid w:val="00A01726"/>
    <w:rPr>
      <w:caps/>
      <w:sz w:val="36"/>
      <w:szCs w:val="36"/>
    </w:rPr>
  </w:style>
  <w:style w:type="paragraph" w:customStyle="1" w:styleId="puceparagraphe">
    <w:name w:val="puce paragraphe"/>
    <w:basedOn w:val="Paragraphe"/>
    <w:autoRedefine/>
    <w:rsid w:val="00A01726"/>
    <w:pPr>
      <w:numPr>
        <w:numId w:val="10"/>
      </w:numPr>
      <w:tabs>
        <w:tab w:val="left" w:pos="180"/>
      </w:tabs>
      <w:spacing w:before="60" w:after="120" w:line="260" w:lineRule="atLeast"/>
    </w:pPr>
  </w:style>
  <w:style w:type="paragraph" w:styleId="Retraitcorpsdetexte">
    <w:name w:val="Body Text Indent"/>
    <w:basedOn w:val="Normal"/>
    <w:rsid w:val="00A01726"/>
    <w:pPr>
      <w:spacing w:after="120"/>
      <w:ind w:left="283"/>
    </w:pPr>
  </w:style>
  <w:style w:type="paragraph" w:customStyle="1" w:styleId="RetraitcorpsdetexteSQLI">
    <w:name w:val="Retrait corps de texte SQLI"/>
    <w:basedOn w:val="Normal"/>
    <w:rsid w:val="00A01726"/>
    <w:pPr>
      <w:ind w:left="567"/>
    </w:pPr>
    <w:rPr>
      <w:bCs/>
      <w:noProof/>
      <w:snapToGrid w:val="0"/>
    </w:rPr>
  </w:style>
  <w:style w:type="paragraph" w:customStyle="1" w:styleId="Sommaire">
    <w:name w:val="Sommaire"/>
    <w:basedOn w:val="Normal"/>
    <w:rsid w:val="00A01726"/>
    <w:pPr>
      <w:pBdr>
        <w:bottom w:val="single" w:sz="12" w:space="1" w:color="000000" w:themeColor="text1"/>
      </w:pBdr>
    </w:pPr>
    <w:rPr>
      <w:rFonts w:ascii="DIN Next LT Pro Light Condensed" w:hAnsi="DIN Next LT Pro Light Condensed"/>
      <w:caps/>
      <w:color w:val="E22F22" w:themeColor="text2"/>
      <w:sz w:val="48"/>
      <w:szCs w:val="24"/>
    </w:rPr>
  </w:style>
  <w:style w:type="paragraph" w:customStyle="1" w:styleId="StyleListeflecheAvant12ptAprs0pt">
    <w:name w:val="Style Liste fleche + Avant : 12 pt Après : 0 pt"/>
    <w:basedOn w:val="Normal"/>
    <w:rsid w:val="00A01726"/>
    <w:pPr>
      <w:numPr>
        <w:numId w:val="11"/>
      </w:numPr>
      <w:spacing w:before="240"/>
    </w:pPr>
    <w:rPr>
      <w:b/>
      <w:bCs/>
    </w:rPr>
  </w:style>
  <w:style w:type="paragraph" w:customStyle="1" w:styleId="Style1">
    <w:name w:val="Style1"/>
    <w:basedOn w:val="TM1"/>
    <w:rsid w:val="00A01726"/>
    <w:pPr>
      <w:tabs>
        <w:tab w:val="left" w:pos="480"/>
        <w:tab w:val="right" w:leader="dot" w:pos="9219"/>
      </w:tabs>
      <w:spacing w:before="60"/>
      <w:outlineLvl w:val="0"/>
    </w:pPr>
    <w:rPr>
      <w:color w:val="800000"/>
    </w:rPr>
  </w:style>
  <w:style w:type="paragraph" w:customStyle="1" w:styleId="Style2">
    <w:name w:val="Style2"/>
    <w:basedOn w:val="TM2"/>
    <w:rsid w:val="00A01726"/>
    <w:pPr>
      <w:tabs>
        <w:tab w:val="left" w:pos="720"/>
        <w:tab w:val="right" w:leader="dot" w:pos="9219"/>
      </w:tabs>
      <w:spacing w:before="60"/>
    </w:pPr>
  </w:style>
  <w:style w:type="paragraph" w:customStyle="1" w:styleId="Style3">
    <w:name w:val="Style3"/>
    <w:basedOn w:val="TM3"/>
    <w:autoRedefine/>
    <w:rsid w:val="00A01726"/>
    <w:pPr>
      <w:tabs>
        <w:tab w:val="right" w:leader="dot" w:pos="9540"/>
      </w:tabs>
      <w:spacing w:before="60" w:after="60"/>
      <w:ind w:right="540"/>
    </w:pPr>
  </w:style>
  <w:style w:type="paragraph" w:customStyle="1" w:styleId="Style4">
    <w:name w:val="Style4"/>
    <w:basedOn w:val="Normal"/>
    <w:rsid w:val="00A01726"/>
    <w:pPr>
      <w:numPr>
        <w:numId w:val="12"/>
      </w:numPr>
    </w:pPr>
    <w:rPr>
      <w:b/>
      <w:bCs/>
      <w:i/>
      <w:iCs/>
      <w:color w:val="597897"/>
    </w:rPr>
  </w:style>
  <w:style w:type="paragraph" w:customStyle="1" w:styleId="TabColDroite">
    <w:name w:val="TabColDroite"/>
    <w:basedOn w:val="Normal"/>
    <w:rsid w:val="00A01726"/>
    <w:pPr>
      <w:tabs>
        <w:tab w:val="left" w:pos="1500"/>
      </w:tabs>
      <w:spacing w:before="60" w:after="60"/>
      <w:ind w:left="57" w:right="57"/>
    </w:pPr>
    <w:rPr>
      <w:color w:val="192245"/>
    </w:rPr>
  </w:style>
  <w:style w:type="paragraph" w:customStyle="1" w:styleId="TabColGauche">
    <w:name w:val="TabColGauche"/>
    <w:basedOn w:val="Normal"/>
    <w:rsid w:val="00A01726"/>
    <w:pPr>
      <w:spacing w:before="60" w:after="60"/>
      <w:ind w:left="57" w:right="57"/>
    </w:pPr>
    <w:rPr>
      <w:b/>
      <w:smallCaps/>
      <w:color w:val="192245"/>
    </w:rPr>
  </w:style>
  <w:style w:type="paragraph" w:customStyle="1" w:styleId="texte">
    <w:name w:val="texte"/>
    <w:basedOn w:val="Normal"/>
    <w:rsid w:val="00A01726"/>
    <w:pPr>
      <w:spacing w:before="20" w:after="60"/>
      <w:ind w:right="227"/>
    </w:pPr>
    <w:rPr>
      <w:rFonts w:cs="Arial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726"/>
    <w:pPr>
      <w:spacing w:after="0"/>
    </w:pPr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rsid w:val="00A01726"/>
    <w:pPr>
      <w:spacing w:before="240" w:after="60"/>
      <w:jc w:val="center"/>
      <w:outlineLvl w:val="0"/>
    </w:pPr>
    <w:rPr>
      <w:rFonts w:cs="Arial"/>
      <w:bCs/>
      <w:color w:val="365F91"/>
      <w:kern w:val="28"/>
      <w:szCs w:val="32"/>
    </w:rPr>
  </w:style>
  <w:style w:type="paragraph" w:customStyle="1" w:styleId="Titre4test1">
    <w:name w:val="Titre 4_test1"/>
    <w:basedOn w:val="Titre4"/>
    <w:autoRedefine/>
    <w:rsid w:val="00A01726"/>
    <w:pPr>
      <w:numPr>
        <w:ilvl w:val="0"/>
        <w:numId w:val="0"/>
      </w:numPr>
    </w:pPr>
    <w:rPr>
      <w:color w:val="365F91"/>
    </w:rPr>
  </w:style>
  <w:style w:type="paragraph" w:customStyle="1" w:styleId="Titreniveau1">
    <w:name w:val="Titre niveau 1"/>
    <w:basedOn w:val="Normal"/>
    <w:autoRedefine/>
    <w:rsid w:val="00A01726"/>
    <w:pPr>
      <w:pageBreakBefore/>
      <w:numPr>
        <w:numId w:val="13"/>
      </w:numPr>
      <w:pBdr>
        <w:bottom w:val="single" w:sz="4" w:space="1" w:color="999999"/>
      </w:pBdr>
      <w:spacing w:before="60" w:after="120"/>
      <w:outlineLvl w:val="0"/>
    </w:pPr>
    <w:rPr>
      <w:b/>
      <w:caps/>
      <w:color w:val="800000"/>
      <w:sz w:val="32"/>
      <w:szCs w:val="24"/>
    </w:rPr>
  </w:style>
  <w:style w:type="paragraph" w:customStyle="1" w:styleId="TitreGraphique">
    <w:name w:val="TitreGraphique"/>
    <w:basedOn w:val="Normal"/>
    <w:rsid w:val="00A01726"/>
    <w:pPr>
      <w:tabs>
        <w:tab w:val="right" w:pos="2903"/>
      </w:tabs>
      <w:spacing w:before="60" w:after="60"/>
      <w:ind w:left="284" w:right="284"/>
      <w:jc w:val="center"/>
    </w:pPr>
    <w:rPr>
      <w:b/>
      <w:smallCaps/>
      <w:color w:val="192245"/>
    </w:rPr>
  </w:style>
  <w:style w:type="paragraph" w:customStyle="1" w:styleId="TitreParagraphe">
    <w:name w:val="TitreParagraphe"/>
    <w:basedOn w:val="Normal"/>
    <w:rsid w:val="00A01726"/>
    <w:pPr>
      <w:numPr>
        <w:numId w:val="14"/>
      </w:numPr>
      <w:spacing w:before="240" w:after="120"/>
      <w:ind w:right="284"/>
    </w:pPr>
    <w:rPr>
      <w:b/>
      <w:color w:val="192245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726"/>
    <w:rPr>
      <w:rFonts w:ascii="Tahoma" w:eastAsiaTheme="minorHAnsi" w:hAnsi="Tahoma" w:cs="Tahoma"/>
      <w:sz w:val="16"/>
      <w:szCs w:val="16"/>
      <w:lang w:eastAsia="en-US"/>
    </w:rPr>
  </w:style>
  <w:style w:type="character" w:styleId="Emphaseintense">
    <w:name w:val="Intense Emphasis"/>
    <w:basedOn w:val="Policepardfaut"/>
    <w:uiPriority w:val="21"/>
    <w:rsid w:val="00A01726"/>
    <w:rPr>
      <w:b/>
      <w:bCs/>
      <w:i/>
      <w:iCs/>
      <w:color w:val="F3DC8D" w:themeColor="accent1"/>
    </w:rPr>
  </w:style>
  <w:style w:type="paragraph" w:styleId="Sansinterligne">
    <w:name w:val="No Spacing"/>
    <w:uiPriority w:val="1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rsid w:val="00A01726"/>
    <w:pPr>
      <w:ind w:left="720"/>
      <w:contextualSpacing/>
    </w:pPr>
  </w:style>
  <w:style w:type="character" w:styleId="Titredulivre">
    <w:name w:val="Book Title"/>
    <w:basedOn w:val="Policepardfaut"/>
    <w:uiPriority w:val="33"/>
    <w:rsid w:val="00A01726"/>
    <w:rPr>
      <w:b/>
      <w:bCs/>
      <w:smallCaps/>
      <w:spacing w:val="5"/>
    </w:rPr>
  </w:style>
  <w:style w:type="character" w:styleId="Rfrenceintense">
    <w:name w:val="Intense Reference"/>
    <w:basedOn w:val="Policepardfaut"/>
    <w:uiPriority w:val="32"/>
    <w:rsid w:val="00A01726"/>
    <w:rPr>
      <w:b/>
      <w:bCs/>
      <w:smallCaps/>
      <w:color w:val="000000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A01726"/>
    <w:rPr>
      <w:smallCaps/>
      <w:color w:val="000000" w:themeColor="accent2"/>
      <w:u w:val="single"/>
    </w:rPr>
  </w:style>
  <w:style w:type="paragraph" w:customStyle="1" w:styleId="TITRE10">
    <w:name w:val="TITRE 1"/>
    <w:basedOn w:val="Normal"/>
    <w:link w:val="TITRE1Car0"/>
    <w:rsid w:val="00A01726"/>
    <w:pPr>
      <w:spacing w:after="0" w:line="380" w:lineRule="exact"/>
      <w:contextualSpacing/>
    </w:pPr>
    <w:rPr>
      <w:rFonts w:asciiTheme="majorHAnsi" w:hAnsiTheme="majorHAnsi"/>
      <w:caps/>
      <w:color w:val="E22F22" w:themeColor="text2"/>
      <w:sz w:val="48"/>
      <w:szCs w:val="48"/>
    </w:rPr>
  </w:style>
  <w:style w:type="paragraph" w:customStyle="1" w:styleId="SOUSTITRE1">
    <w:name w:val="SOUS TITRE 1"/>
    <w:basedOn w:val="Normal"/>
    <w:link w:val="SOUSTITRE1Car"/>
    <w:rsid w:val="00A01726"/>
    <w:pPr>
      <w:spacing w:after="0" w:line="320" w:lineRule="exact"/>
      <w:contextualSpacing/>
    </w:pPr>
    <w:rPr>
      <w:rFonts w:cs="Times New Roman"/>
      <w:b/>
      <w:caps/>
      <w:sz w:val="28"/>
      <w:szCs w:val="28"/>
    </w:rPr>
  </w:style>
  <w:style w:type="character" w:customStyle="1" w:styleId="TITRE1Car0">
    <w:name w:val="TITRE 1 Car"/>
    <w:basedOn w:val="Policepardfaut"/>
    <w:link w:val="TITRE10"/>
    <w:rsid w:val="00A01726"/>
    <w:rPr>
      <w:rFonts w:asciiTheme="majorHAnsi" w:eastAsiaTheme="minorHAnsi" w:hAnsiTheme="majorHAnsi" w:cstheme="minorBidi"/>
      <w:caps/>
      <w:color w:val="E22F22" w:themeColor="text2"/>
      <w:sz w:val="48"/>
      <w:szCs w:val="48"/>
      <w:lang w:eastAsia="en-US"/>
    </w:rPr>
  </w:style>
  <w:style w:type="paragraph" w:customStyle="1" w:styleId="CHAPOINTRODUTION">
    <w:name w:val="CHAPO / INTRODUTION"/>
    <w:basedOn w:val="Normal"/>
    <w:link w:val="CHAPOINTRODUTIONCar"/>
    <w:rsid w:val="00A01726"/>
    <w:pPr>
      <w:ind w:left="851" w:right="851"/>
      <w:jc w:val="both"/>
    </w:pPr>
    <w:rPr>
      <w:rFonts w:ascii="DIN Next LT Pro Condensed" w:hAnsi="DIN Next LT Pro Condensed"/>
      <w:sz w:val="32"/>
      <w:szCs w:val="32"/>
    </w:rPr>
  </w:style>
  <w:style w:type="character" w:customStyle="1" w:styleId="SOUSTITRE1Car">
    <w:name w:val="SOUS TITRE 1 Car"/>
    <w:basedOn w:val="Policepardfaut"/>
    <w:link w:val="SOUSTITRE1"/>
    <w:rsid w:val="00A01726"/>
    <w:rPr>
      <w:rFonts w:asciiTheme="minorHAnsi" w:eastAsiaTheme="minorHAnsi" w:hAnsiTheme="minorHAnsi"/>
      <w:b/>
      <w:caps/>
      <w:sz w:val="28"/>
      <w:szCs w:val="28"/>
      <w:lang w:eastAsia="en-US"/>
    </w:rPr>
  </w:style>
  <w:style w:type="paragraph" w:customStyle="1" w:styleId="CORPSDUTEXTE">
    <w:name w:val="CORPS DU TEXTE"/>
    <w:basedOn w:val="NormalWeb"/>
    <w:link w:val="CORPSDUTEXTECar1"/>
    <w:rsid w:val="00A01726"/>
    <w:pPr>
      <w:jc w:val="both"/>
    </w:pPr>
    <w:rPr>
      <w:rFonts w:ascii="DIN Next LT Pro Condensed" w:hAnsi="DIN Next LT Pro Condensed"/>
      <w:sz w:val="28"/>
      <w:szCs w:val="28"/>
      <w:lang w:val="en-US"/>
    </w:rPr>
  </w:style>
  <w:style w:type="character" w:customStyle="1" w:styleId="CHAPOINTRODUTIONCar">
    <w:name w:val="CHAPO / INTRODUTION Car"/>
    <w:basedOn w:val="Policepardfaut"/>
    <w:link w:val="CHAPOINTRODUTION"/>
    <w:rsid w:val="00A01726"/>
    <w:rPr>
      <w:rFonts w:ascii="DIN Next LT Pro Condensed" w:eastAsiaTheme="minorHAnsi" w:hAnsi="DIN Next LT Pro Condensed" w:cstheme="minorBidi"/>
      <w:sz w:val="32"/>
      <w:szCs w:val="32"/>
      <w:lang w:eastAsia="en-US"/>
    </w:rPr>
  </w:style>
  <w:style w:type="character" w:customStyle="1" w:styleId="NormalWebCar">
    <w:name w:val="Normal (Web) Car"/>
    <w:basedOn w:val="Policepardfaut"/>
    <w:link w:val="NormalWeb"/>
    <w:uiPriority w:val="99"/>
    <w:rsid w:val="00A01726"/>
    <w:rPr>
      <w:sz w:val="24"/>
      <w:szCs w:val="24"/>
    </w:rPr>
  </w:style>
  <w:style w:type="character" w:customStyle="1" w:styleId="CORPSDUTEXTECar">
    <w:name w:val="CORPS DU TEXTE Car"/>
    <w:basedOn w:val="NormalWebCar"/>
    <w:rsid w:val="00A01726"/>
    <w:rPr>
      <w:sz w:val="24"/>
      <w:szCs w:val="24"/>
    </w:rPr>
  </w:style>
  <w:style w:type="paragraph" w:customStyle="1" w:styleId="corpsdetexte2COLONNES">
    <w:name w:val="corps de texte 2 COLONNES"/>
    <w:basedOn w:val="CORPSDUTEXTE"/>
    <w:link w:val="corpsdetexte2COLONNESCar"/>
    <w:rsid w:val="00A01726"/>
  </w:style>
  <w:style w:type="character" w:customStyle="1" w:styleId="CORPSDUTEXTECar1">
    <w:name w:val="CORPS DU TEXTE Car1"/>
    <w:basedOn w:val="NormalWebCar"/>
    <w:link w:val="CORPSDUTEXTE"/>
    <w:rsid w:val="00A01726"/>
    <w:rPr>
      <w:rFonts w:ascii="DIN Next LT Pro Condensed" w:hAnsi="DIN Next LT Pro Condensed"/>
      <w:sz w:val="28"/>
      <w:szCs w:val="28"/>
      <w:lang w:val="en-US"/>
    </w:rPr>
  </w:style>
  <w:style w:type="character" w:customStyle="1" w:styleId="corpsdetexte2COLONNESCar">
    <w:name w:val="corps de texte 2 COLONNES Car"/>
    <w:basedOn w:val="CORPSDUTEXTECar1"/>
    <w:link w:val="corpsdetexte2COLONNES"/>
    <w:rsid w:val="00A01726"/>
    <w:rPr>
      <w:rFonts w:ascii="DIN Next LT Pro Condensed" w:hAnsi="DIN Next LT Pro Condensed"/>
      <w:sz w:val="28"/>
      <w:szCs w:val="28"/>
      <w:lang w:val="en-US"/>
    </w:rPr>
  </w:style>
  <w:style w:type="paragraph" w:customStyle="1" w:styleId="TITRE11">
    <w:name w:val="TITRE1"/>
    <w:basedOn w:val="TITRE10"/>
    <w:link w:val="TITRE1Car1"/>
    <w:rsid w:val="00A01726"/>
    <w:pPr>
      <w:spacing w:line="320" w:lineRule="exact"/>
    </w:pPr>
  </w:style>
  <w:style w:type="paragraph" w:customStyle="1" w:styleId="Titre0">
    <w:name w:val="Titre &amp;"/>
    <w:basedOn w:val="TITRE11"/>
    <w:link w:val="TitreCar0"/>
    <w:rsid w:val="00A01726"/>
  </w:style>
  <w:style w:type="paragraph" w:customStyle="1" w:styleId="Soustitre10">
    <w:name w:val="Sous titre 1"/>
    <w:basedOn w:val="SOUSTITRE1"/>
    <w:link w:val="Soustitre1Car0"/>
    <w:rsid w:val="00A01726"/>
  </w:style>
  <w:style w:type="character" w:customStyle="1" w:styleId="TITRE1Car1">
    <w:name w:val="TITRE1 Car"/>
    <w:basedOn w:val="TITRE1Car0"/>
    <w:link w:val="TITRE11"/>
    <w:rsid w:val="00A01726"/>
    <w:rPr>
      <w:rFonts w:asciiTheme="majorHAnsi" w:eastAsiaTheme="minorHAnsi" w:hAnsiTheme="majorHAnsi" w:cstheme="minorBidi"/>
      <w:caps/>
      <w:color w:val="E22F22" w:themeColor="text2"/>
      <w:sz w:val="48"/>
      <w:szCs w:val="48"/>
      <w:lang w:eastAsia="en-US"/>
    </w:rPr>
  </w:style>
  <w:style w:type="character" w:customStyle="1" w:styleId="TitreCar0">
    <w:name w:val="Titre &amp; Car"/>
    <w:basedOn w:val="TITRE1Car1"/>
    <w:link w:val="Titre0"/>
    <w:rsid w:val="00A01726"/>
    <w:rPr>
      <w:rFonts w:asciiTheme="majorHAnsi" w:eastAsiaTheme="minorHAnsi" w:hAnsiTheme="majorHAnsi" w:cstheme="minorBidi"/>
      <w:caps/>
      <w:color w:val="E22F22" w:themeColor="text2"/>
      <w:sz w:val="48"/>
      <w:szCs w:val="48"/>
      <w:lang w:eastAsia="en-US"/>
    </w:rPr>
  </w:style>
  <w:style w:type="paragraph" w:customStyle="1" w:styleId="Chapointroduction">
    <w:name w:val="Chapo / introduction"/>
    <w:basedOn w:val="CHAPOINTRODUTION"/>
    <w:rsid w:val="00A01726"/>
    <w:pPr>
      <w:spacing w:after="0" w:line="280" w:lineRule="exact"/>
    </w:pPr>
    <w:rPr>
      <w:rFonts w:ascii="Times" w:hAnsi="Times"/>
      <w:b/>
      <w:i/>
      <w:sz w:val="26"/>
      <w:szCs w:val="26"/>
    </w:rPr>
  </w:style>
  <w:style w:type="character" w:customStyle="1" w:styleId="Soustitre1Car0">
    <w:name w:val="Sous titre 1 Car"/>
    <w:basedOn w:val="SOUSTITRE1Car"/>
    <w:link w:val="Soustitre10"/>
    <w:rsid w:val="00A01726"/>
    <w:rPr>
      <w:rFonts w:asciiTheme="minorHAnsi" w:eastAsiaTheme="minorHAnsi" w:hAnsiTheme="minorHAnsi"/>
      <w:b/>
      <w:caps/>
      <w:sz w:val="28"/>
      <w:szCs w:val="28"/>
      <w:lang w:eastAsia="en-US"/>
    </w:rPr>
  </w:style>
  <w:style w:type="paragraph" w:customStyle="1" w:styleId="Corpsdutexte0">
    <w:name w:val="Corps du texte"/>
    <w:basedOn w:val="CORPSDUTEXTE"/>
    <w:rsid w:val="00BC5C60"/>
    <w:pPr>
      <w:spacing w:before="0" w:beforeAutospacing="0" w:after="0" w:afterAutospacing="0"/>
    </w:pPr>
    <w:rPr>
      <w:rFonts w:ascii="Arial Narrow" w:hAnsi="Arial Narrow"/>
      <w:lang w:val="fr-FR"/>
    </w:rPr>
  </w:style>
  <w:style w:type="paragraph" w:customStyle="1" w:styleId="Puce1">
    <w:name w:val="Puce 1"/>
    <w:basedOn w:val="CORPSDUTEXTE"/>
    <w:uiPriority w:val="99"/>
    <w:qFormat/>
    <w:rsid w:val="00BC5C60"/>
    <w:pPr>
      <w:numPr>
        <w:numId w:val="15"/>
      </w:numPr>
      <w:spacing w:before="0" w:beforeAutospacing="0" w:after="0" w:afterAutospacing="0"/>
      <w:ind w:left="284" w:hanging="284"/>
      <w:jc w:val="left"/>
    </w:pPr>
    <w:rPr>
      <w:rFonts w:ascii="Arial Narrow" w:hAnsi="Arial Narrow"/>
      <w:caps/>
      <w:color w:val="000000" w:themeColor="text1"/>
      <w:sz w:val="40"/>
      <w:szCs w:val="40"/>
      <w:lang w:val="fr-FR"/>
    </w:rPr>
  </w:style>
  <w:style w:type="paragraph" w:customStyle="1" w:styleId="Puce2">
    <w:name w:val="Puce 2"/>
    <w:basedOn w:val="CORPSDUTEXTE"/>
    <w:uiPriority w:val="99"/>
    <w:rsid w:val="00A01726"/>
    <w:pPr>
      <w:numPr>
        <w:ilvl w:val="1"/>
        <w:numId w:val="15"/>
      </w:numPr>
      <w:spacing w:before="0" w:beforeAutospacing="0" w:after="0" w:afterAutospacing="0"/>
      <w:ind w:left="1434" w:hanging="357"/>
      <w:jc w:val="left"/>
    </w:pPr>
    <w:rPr>
      <w:rFonts w:asciiTheme="majorHAnsi" w:hAnsiTheme="majorHAnsi"/>
      <w:caps/>
      <w:color w:val="000000" w:themeColor="text1"/>
      <w:sz w:val="36"/>
      <w:szCs w:val="36"/>
      <w:lang w:val="fr-FR"/>
    </w:rPr>
  </w:style>
  <w:style w:type="character" w:customStyle="1" w:styleId="Titre1Car">
    <w:name w:val="Titre 1 Car"/>
    <w:aliases w:val="Titre 1 SQLI Car,1.Titre 1 Car,H1 Car,h1 Car,l1 Car,level 1 Car,level1 Car,1 Car,1titre Car,1titre1 Car,1titre2 Car,1titre3 Car,1titre4 Car,1titre5 Car,1titre6 Car,Activité Car,Titre 11 Car,t1.T1.Titre 1 Car,t1 Car,t1.T1 Car,Header1 Car"/>
    <w:basedOn w:val="Policepardfaut"/>
    <w:link w:val="Titre1"/>
    <w:uiPriority w:val="9"/>
    <w:rsid w:val="00A01726"/>
    <w:rPr>
      <w:rFonts w:asciiTheme="majorHAnsi" w:eastAsiaTheme="majorEastAsia" w:hAnsiTheme="majorHAnsi" w:cstheme="majorBidi"/>
      <w:b/>
      <w:bCs/>
      <w:color w:val="E9C035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5C60"/>
    <w:pPr>
      <w:spacing w:line="276" w:lineRule="auto"/>
      <w:outlineLvl w:val="9"/>
    </w:pPr>
  </w:style>
  <w:style w:type="character" w:customStyle="1" w:styleId="Titre2Car">
    <w:name w:val="Titre 2 Car"/>
    <w:aliases w:val="Titre 23 Car"/>
    <w:basedOn w:val="Policepardfaut"/>
    <w:link w:val="Titre2"/>
    <w:rsid w:val="00A01726"/>
    <w:rPr>
      <w:rFonts w:asciiTheme="minorHAnsi" w:eastAsiaTheme="minorHAnsi" w:hAnsiTheme="minorHAnsi" w:cs="Arial"/>
      <w:b/>
      <w:bCs/>
      <w:caps/>
      <w:sz w:val="36"/>
      <w:szCs w:val="22"/>
      <w:lang w:eastAsia="en-US"/>
    </w:rPr>
  </w:style>
  <w:style w:type="character" w:customStyle="1" w:styleId="Titre3Car">
    <w:name w:val="Titre 3 Car"/>
    <w:aliases w:val="Titre 3 SQLI Car,H3 Car,H31 Car,H32 Car,H33 Car,H34 Car,H35 Car,H36 Car,H37 Car,H38 Car,H39 Car,H311 Car,H321 Car,H331 Car,H341 Car,H351 Car,H361 Car,H371 Car,H381 Car,H310 Car,H312 Car,H322 Car,H332 Car,H342 Car,H352 Car,H362 Car,H372 Car"/>
    <w:basedOn w:val="Policepardfaut"/>
    <w:link w:val="Titre3"/>
    <w:rsid w:val="00A01726"/>
    <w:rPr>
      <w:rFonts w:ascii="DIN Next LT Pro Light Condensed" w:eastAsiaTheme="minorHAnsi" w:hAnsi="DIN Next LT Pro Light Condensed" w:cstheme="minorBidi"/>
      <w:caps/>
      <w:sz w:val="36"/>
      <w:szCs w:val="22"/>
      <w:lang w:eastAsia="en-US"/>
    </w:rPr>
  </w:style>
  <w:style w:type="character" w:customStyle="1" w:styleId="Titre4Car">
    <w:name w:val="Titre 4 Car"/>
    <w:aliases w:val="Titre 4 SQLI Car,H4 Car,Heading4_Titre4 Car,4 Car,Ref Heading 1 Car,rh1 Car,Heading sql Car,Titre 41 Car,t4.T4 Car,Alinéa Car,Ubizen 4 Car,H41 Car,Titre4 Car,heading 4 Car,l4 Car,l41 Car,l42 Car,Teamlog-T4 Car,Proposal Center 4 Car,t4 Car"/>
    <w:basedOn w:val="Policepardfaut"/>
    <w:link w:val="Titre4"/>
    <w:rsid w:val="00A01726"/>
    <w:rPr>
      <w:rFonts w:asciiTheme="minorHAnsi" w:eastAsiaTheme="minorHAnsi" w:hAnsiTheme="minorHAnsi" w:cstheme="minorBidi"/>
      <w:color w:val="597897"/>
      <w:sz w:val="22"/>
      <w:szCs w:val="22"/>
      <w:lang w:eastAsia="en-US"/>
    </w:rPr>
  </w:style>
  <w:style w:type="character" w:customStyle="1" w:styleId="Titre5Car">
    <w:name w:val="Titre 5 Car"/>
    <w:aliases w:val="Titre 5 SQLI Car,a) Car,Titre5 Car,heading 5 Car,H5 Car"/>
    <w:basedOn w:val="Policepardfaut"/>
    <w:link w:val="Titre5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6Car">
    <w:name w:val="Titre 6 Car"/>
    <w:aliases w:val="Titre 6 SQLI Car,H6 Car"/>
    <w:basedOn w:val="Policepardfaut"/>
    <w:link w:val="Titre6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7Car">
    <w:name w:val="Titre 7 Car"/>
    <w:aliases w:val="Titre 7 SQLI Car,Heading7_Titre7 Car"/>
    <w:basedOn w:val="Policepardfaut"/>
    <w:link w:val="Titre7"/>
    <w:rsid w:val="00A0172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8Car">
    <w:name w:val="Titre 8 Car"/>
    <w:aliases w:val="Titre 8 SQLI Car"/>
    <w:basedOn w:val="Policepardfaut"/>
    <w:link w:val="Titre8"/>
    <w:rsid w:val="00A01726"/>
    <w:rPr>
      <w:rFonts w:asciiTheme="minorHAnsi" w:eastAsiaTheme="minorHAnsi" w:hAnsiTheme="minorHAnsi" w:cstheme="minorBidi"/>
      <w:iCs/>
      <w:sz w:val="22"/>
      <w:szCs w:val="22"/>
      <w:lang w:eastAsia="en-US"/>
    </w:rPr>
  </w:style>
  <w:style w:type="character" w:customStyle="1" w:styleId="Titre9Car">
    <w:name w:val="Titre 9 Car"/>
    <w:aliases w:val="Titre 9 SQLI Car,Heading9_Titre9 Car"/>
    <w:basedOn w:val="Policepardfaut"/>
    <w:link w:val="Titre9"/>
    <w:rsid w:val="00A01726"/>
    <w:rPr>
      <w:rFonts w:asciiTheme="minorHAnsi" w:eastAsiaTheme="minorHAnsi" w:hAnsiTheme="minorHAnsi" w:cstheme="minorBidi"/>
      <w:b/>
      <w:iCs/>
      <w:sz w:val="18"/>
      <w:szCs w:val="22"/>
      <w:lang w:eastAsia="en-US"/>
    </w:rPr>
  </w:style>
  <w:style w:type="character" w:customStyle="1" w:styleId="TitreCar">
    <w:name w:val="Titre Car"/>
    <w:basedOn w:val="Policepardfaut"/>
    <w:link w:val="Titre"/>
    <w:rsid w:val="00A01726"/>
    <w:rPr>
      <w:rFonts w:asciiTheme="minorHAnsi" w:eastAsiaTheme="minorHAnsi" w:hAnsiTheme="minorHAnsi" w:cs="Arial"/>
      <w:bCs/>
      <w:color w:val="365F91"/>
      <w:kern w:val="28"/>
      <w:sz w:val="22"/>
      <w:szCs w:val="32"/>
      <w:lang w:eastAsia="en-US"/>
    </w:rPr>
  </w:style>
  <w:style w:type="character" w:customStyle="1" w:styleId="CitationCar">
    <w:name w:val="Citation Car"/>
    <w:basedOn w:val="Policepardfaut"/>
    <w:link w:val="Citation"/>
    <w:rsid w:val="00A01726"/>
    <w:rPr>
      <w:rFonts w:asciiTheme="minorHAnsi" w:eastAsiaTheme="minorHAnsi" w:hAnsiTheme="minorHAnsi" w:cstheme="minorBidi"/>
      <w:i/>
      <w:sz w:val="22"/>
      <w:szCs w:val="22"/>
      <w:lang w:eastAsia="en-US"/>
    </w:rPr>
  </w:style>
  <w:style w:type="character" w:customStyle="1" w:styleId="CAPCORPSDETEXTE">
    <w:name w:val="CAP CORPS DE TEXTE"/>
    <w:basedOn w:val="Policepardfaut"/>
    <w:rsid w:val="00A01726"/>
    <w:rPr>
      <w:rFonts w:asciiTheme="minorHAnsi" w:hAnsiTheme="minorHAnsi"/>
      <w:bCs/>
      <w:dstrike w:val="0"/>
      <w:color w:val="000000" w:themeColor="text1"/>
      <w:sz w:val="28"/>
      <w:vertAlign w:val="baseline"/>
    </w:rPr>
  </w:style>
  <w:style w:type="paragraph" w:customStyle="1" w:styleId="TITRE20">
    <w:name w:val="TITRE 2"/>
    <w:basedOn w:val="TITRE10"/>
    <w:link w:val="TITRE2Car0"/>
    <w:rsid w:val="00A01726"/>
    <w:pPr>
      <w:spacing w:line="240" w:lineRule="auto"/>
    </w:pPr>
    <w:rPr>
      <w:sz w:val="32"/>
      <w:szCs w:val="32"/>
      <w:lang w:val="en-US"/>
    </w:rPr>
  </w:style>
  <w:style w:type="character" w:customStyle="1" w:styleId="TITRE2Car0">
    <w:name w:val="TITRE 2 Car"/>
    <w:basedOn w:val="TITRE1Car0"/>
    <w:link w:val="TITRE20"/>
    <w:rsid w:val="00A01726"/>
    <w:rPr>
      <w:rFonts w:asciiTheme="majorHAnsi" w:eastAsiaTheme="minorHAnsi" w:hAnsiTheme="majorHAnsi" w:cstheme="minorBidi"/>
      <w:caps/>
      <w:color w:val="E22F22" w:themeColor="text2"/>
      <w:sz w:val="32"/>
      <w:szCs w:val="32"/>
      <w:lang w:val="en-US" w:eastAsia="en-US"/>
    </w:rPr>
  </w:style>
  <w:style w:type="paragraph" w:customStyle="1" w:styleId="Fonction">
    <w:name w:val="Fonction"/>
    <w:basedOn w:val="Normal"/>
    <w:link w:val="FonctionCar"/>
    <w:rsid w:val="00D9271B"/>
    <w:pPr>
      <w:spacing w:after="0"/>
    </w:pPr>
    <w:rPr>
      <w:rFonts w:ascii="Arial" w:eastAsia="Times New Roman" w:hAnsi="Arial" w:cs="Times New Roman"/>
      <w:b/>
      <w:color w:val="00CCFF"/>
      <w:sz w:val="36"/>
      <w:szCs w:val="24"/>
      <w:lang w:eastAsia="fr-FR"/>
    </w:rPr>
  </w:style>
  <w:style w:type="paragraph" w:customStyle="1" w:styleId="Complmentfonction">
    <w:name w:val="Complément fonction"/>
    <w:basedOn w:val="Fonction"/>
    <w:link w:val="ComplmentfonctionCar"/>
    <w:rsid w:val="00D9271B"/>
    <w:rPr>
      <w:b w:val="0"/>
      <w:sz w:val="24"/>
    </w:rPr>
  </w:style>
  <w:style w:type="character" w:customStyle="1" w:styleId="FonctionCar">
    <w:name w:val="Fonction Car"/>
    <w:basedOn w:val="Policepardfaut"/>
    <w:link w:val="Fonction"/>
    <w:rsid w:val="00D9271B"/>
    <w:rPr>
      <w:rFonts w:ascii="Arial" w:hAnsi="Arial"/>
      <w:b/>
      <w:color w:val="00CCFF"/>
      <w:sz w:val="36"/>
      <w:szCs w:val="24"/>
    </w:rPr>
  </w:style>
  <w:style w:type="character" w:customStyle="1" w:styleId="ComplmentfonctionCar">
    <w:name w:val="Complément fonction Car"/>
    <w:basedOn w:val="FonctionCar"/>
    <w:link w:val="Complmentfonction"/>
    <w:rsid w:val="00D9271B"/>
    <w:rPr>
      <w:rFonts w:ascii="Arial" w:hAnsi="Arial"/>
      <w:b/>
      <w:color w:val="00CCFF"/>
      <w:sz w:val="24"/>
      <w:szCs w:val="24"/>
    </w:rPr>
  </w:style>
  <w:style w:type="paragraph" w:customStyle="1" w:styleId="Nomcollaborateur">
    <w:name w:val="Nom collaborateur"/>
    <w:basedOn w:val="Normal"/>
    <w:link w:val="NomcollaborateurCar"/>
    <w:rsid w:val="00D9271B"/>
    <w:pPr>
      <w:spacing w:after="0"/>
    </w:pPr>
    <w:rPr>
      <w:rFonts w:ascii="Arial" w:eastAsia="Times New Roman" w:hAnsi="Arial" w:cs="Times New Roman"/>
      <w:b/>
      <w:sz w:val="28"/>
      <w:szCs w:val="24"/>
      <w:lang w:eastAsia="fr-FR"/>
    </w:rPr>
  </w:style>
  <w:style w:type="character" w:customStyle="1" w:styleId="NomcollaborateurCar">
    <w:name w:val="Nom collaborateur Car"/>
    <w:basedOn w:val="Policepardfaut"/>
    <w:link w:val="Nomcollaborateur"/>
    <w:rsid w:val="00D9271B"/>
    <w:rPr>
      <w:rFonts w:ascii="Arial" w:hAnsi="Arial"/>
      <w:b/>
      <w:sz w:val="28"/>
      <w:szCs w:val="24"/>
    </w:rPr>
  </w:style>
  <w:style w:type="paragraph" w:customStyle="1" w:styleId="Experience">
    <w:name w:val="Experience"/>
    <w:basedOn w:val="Nomcollaborateur"/>
    <w:link w:val="ExperienceCar"/>
    <w:rsid w:val="00D9271B"/>
    <w:rPr>
      <w:b w:val="0"/>
      <w:sz w:val="24"/>
    </w:rPr>
  </w:style>
  <w:style w:type="character" w:customStyle="1" w:styleId="ExperienceCar">
    <w:name w:val="Experience Car"/>
    <w:basedOn w:val="NomcollaborateurCar"/>
    <w:link w:val="Experience"/>
    <w:rsid w:val="00D9271B"/>
    <w:rPr>
      <w:rFonts w:ascii="Arial" w:hAnsi="Arial"/>
      <w:b/>
      <w:sz w:val="24"/>
      <w:szCs w:val="24"/>
    </w:rPr>
  </w:style>
  <w:style w:type="paragraph" w:customStyle="1" w:styleId="Titretableau">
    <w:name w:val="Titre tableau"/>
    <w:basedOn w:val="Normal"/>
    <w:rsid w:val="00D9271B"/>
    <w:pPr>
      <w:spacing w:after="0"/>
    </w:pPr>
    <w:rPr>
      <w:rFonts w:ascii="Arial" w:eastAsia="Times New Roman" w:hAnsi="Arial" w:cs="Times New Roman"/>
      <w:b/>
      <w:caps/>
      <w:sz w:val="28"/>
      <w:szCs w:val="24"/>
      <w:lang w:eastAsia="fr-FR"/>
    </w:rPr>
  </w:style>
  <w:style w:type="paragraph" w:customStyle="1" w:styleId="Colonnegauche">
    <w:name w:val="Colonne gauche"/>
    <w:basedOn w:val="Normal"/>
    <w:rsid w:val="00D9271B"/>
    <w:pPr>
      <w:spacing w:before="60" w:after="60"/>
      <w:jc w:val="right"/>
    </w:pPr>
    <w:rPr>
      <w:rFonts w:ascii="Arial" w:eastAsia="Times New Roman" w:hAnsi="Arial" w:cs="Times New Roman"/>
      <w:smallCaps/>
      <w:color w:val="808080"/>
      <w:sz w:val="18"/>
      <w:szCs w:val="24"/>
      <w:lang w:eastAsia="fr-FR"/>
    </w:rPr>
  </w:style>
  <w:style w:type="paragraph" w:customStyle="1" w:styleId="StyleGauche-25cm">
    <w:name w:val="Style Gauche :  -25 cm"/>
    <w:basedOn w:val="Normal"/>
    <w:rsid w:val="00D9271B"/>
    <w:pPr>
      <w:spacing w:after="0"/>
      <w:ind w:left="-1418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Listecolonnedroite">
    <w:name w:val="Liste colonne droite"/>
    <w:basedOn w:val="Normal"/>
    <w:rsid w:val="00D9271B"/>
    <w:pPr>
      <w:numPr>
        <w:numId w:val="22"/>
      </w:numPr>
      <w:spacing w:before="60" w:after="60"/>
      <w:ind w:right="170"/>
      <w:contextualSpacing/>
    </w:pPr>
    <w:rPr>
      <w:rFonts w:ascii="Arial" w:eastAsia="Times New Roman" w:hAnsi="Arial" w:cs="Times New Roman"/>
      <w:sz w:val="18"/>
      <w:szCs w:val="24"/>
      <w:lang w:eastAsia="fr-FR"/>
    </w:rPr>
  </w:style>
  <w:style w:type="paragraph" w:customStyle="1" w:styleId="Colonnedroite">
    <w:name w:val="Colonne droite"/>
    <w:basedOn w:val="Normal"/>
    <w:link w:val="ColonnedroiteCar"/>
    <w:rsid w:val="00D9271B"/>
    <w:pPr>
      <w:spacing w:before="60" w:after="60"/>
      <w:ind w:right="170"/>
    </w:pPr>
    <w:rPr>
      <w:rFonts w:ascii="Arial" w:eastAsia="Times New Roman" w:hAnsi="Arial" w:cs="Times New Roman"/>
      <w:sz w:val="18"/>
      <w:szCs w:val="24"/>
      <w:lang w:val="en-GB" w:eastAsia="fr-FR"/>
    </w:rPr>
  </w:style>
  <w:style w:type="paragraph" w:customStyle="1" w:styleId="StyleColonnedroiteGras1">
    <w:name w:val="Style Colonne droite + Gras1"/>
    <w:basedOn w:val="Colonnedroite"/>
    <w:link w:val="StyleColonnedroiteGras1Car"/>
    <w:rsid w:val="00D9271B"/>
    <w:rPr>
      <w:b/>
      <w:bCs/>
    </w:rPr>
  </w:style>
  <w:style w:type="character" w:customStyle="1" w:styleId="ColonnedroiteCar">
    <w:name w:val="Colonne droite Car"/>
    <w:basedOn w:val="Policepardfaut"/>
    <w:link w:val="Colonnedroite"/>
    <w:rsid w:val="00D9271B"/>
    <w:rPr>
      <w:rFonts w:ascii="Arial" w:hAnsi="Arial"/>
      <w:sz w:val="18"/>
      <w:szCs w:val="24"/>
      <w:lang w:val="en-GB"/>
    </w:rPr>
  </w:style>
  <w:style w:type="character" w:customStyle="1" w:styleId="StyleColonnedroiteGras1Car">
    <w:name w:val="Style Colonne droite + Gras1 Car"/>
    <w:basedOn w:val="ColonnedroiteCar"/>
    <w:link w:val="StyleColonnedroiteGras1"/>
    <w:rsid w:val="00D9271B"/>
    <w:rPr>
      <w:rFonts w:ascii="Arial" w:hAnsi="Arial"/>
      <w:b/>
      <w:bCs/>
      <w:sz w:val="18"/>
      <w:szCs w:val="24"/>
      <w:lang w:val="en-GB"/>
    </w:rPr>
  </w:style>
  <w:style w:type="paragraph" w:customStyle="1" w:styleId="Nomcollaborateurpetit">
    <w:name w:val="Nom collaborateur petit"/>
    <w:basedOn w:val="Nomcollaborateur"/>
    <w:link w:val="NomcollaborateurpetitCarCar"/>
    <w:rsid w:val="00D9271B"/>
    <w:pPr>
      <w:jc w:val="right"/>
    </w:pPr>
    <w:rPr>
      <w:sz w:val="24"/>
    </w:rPr>
  </w:style>
  <w:style w:type="character" w:customStyle="1" w:styleId="NomcollaborateurpetitCarCar">
    <w:name w:val="Nom collaborateur petit Car Car"/>
    <w:basedOn w:val="NomcollaborateurCar"/>
    <w:link w:val="Nomcollaborateurpetit"/>
    <w:rsid w:val="00D9271B"/>
    <w:rPr>
      <w:rFonts w:ascii="Arial" w:hAnsi="Arial"/>
      <w:b/>
      <w:sz w:val="24"/>
      <w:szCs w:val="24"/>
    </w:rPr>
  </w:style>
  <w:style w:type="paragraph" w:customStyle="1" w:styleId="Experiencepetit">
    <w:name w:val="Experience petit"/>
    <w:basedOn w:val="Experience"/>
    <w:link w:val="ExperiencepetitCar"/>
    <w:rsid w:val="00D9271B"/>
    <w:pPr>
      <w:jc w:val="right"/>
    </w:pPr>
    <w:rPr>
      <w:color w:val="FFFFFF"/>
      <w:sz w:val="16"/>
    </w:rPr>
  </w:style>
  <w:style w:type="character" w:customStyle="1" w:styleId="ExperiencepetitCar">
    <w:name w:val="Experience petit Car"/>
    <w:basedOn w:val="ExperienceCar"/>
    <w:link w:val="Experiencepetit"/>
    <w:rsid w:val="00D9271B"/>
    <w:rPr>
      <w:rFonts w:ascii="Arial" w:hAnsi="Arial"/>
      <w:b/>
      <w:color w:val="FFFFFF"/>
      <w:sz w:val="16"/>
      <w:szCs w:val="24"/>
    </w:rPr>
  </w:style>
  <w:style w:type="paragraph" w:customStyle="1" w:styleId="Environnementtechnique">
    <w:name w:val="Environnement technique"/>
    <w:basedOn w:val="Colonnedroite"/>
    <w:rsid w:val="00B33565"/>
    <w:pPr>
      <w:spacing w:before="120" w:after="120"/>
    </w:pPr>
    <w:rPr>
      <w:b/>
      <w:color w:val="808080"/>
      <w:sz w:val="16"/>
    </w:rPr>
  </w:style>
  <w:style w:type="paragraph" w:customStyle="1" w:styleId="Fonctioninterne">
    <w:name w:val="Fonction interne"/>
    <w:rsid w:val="00B335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spacing w:before="120"/>
    </w:pPr>
    <w:rPr>
      <w:rFonts w:ascii="Arial" w:hAnsi="Arial"/>
      <w:b/>
      <w:bCs/>
      <w:smallCaps/>
      <w:color w:val="00CCFF"/>
      <w:sz w:val="18"/>
      <w:szCs w:val="24"/>
      <w:lang w:val="en-GB"/>
    </w:rPr>
  </w:style>
  <w:style w:type="paragraph" w:customStyle="1" w:styleId="Cvexptexte">
    <w:name w:val="Cv_exp_texte"/>
    <w:basedOn w:val="Normal"/>
    <w:rsid w:val="00B33565"/>
    <w:pPr>
      <w:spacing w:before="100" w:after="0"/>
      <w:ind w:left="123"/>
    </w:pPr>
    <w:rPr>
      <w:rFonts w:ascii="Arial" w:eastAsia="Times New Roman" w:hAnsi="Arial" w:cs="Times New Roman"/>
      <w:sz w:val="18"/>
      <w:szCs w:val="18"/>
      <w:lang w:eastAsia="fr-FR"/>
    </w:rPr>
  </w:style>
  <w:style w:type="character" w:customStyle="1" w:styleId="apple-converted-space">
    <w:name w:val="apple-converted-space"/>
    <w:basedOn w:val="Policepardfaut"/>
    <w:rsid w:val="00F33152"/>
  </w:style>
  <w:style w:type="character" w:customStyle="1" w:styleId="shorttext">
    <w:name w:val="short_text"/>
    <w:basedOn w:val="Policepardfaut"/>
    <w:rsid w:val="00B644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3169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2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julien\LOCALS~1\Temp\MODELE%20WORD%20SQLI%20190711.dotx" TargetMode="External"/></Relationships>
</file>

<file path=word/theme/theme1.xml><?xml version="1.0" encoding="utf-8"?>
<a:theme xmlns:a="http://schemas.openxmlformats.org/drawingml/2006/main" name="SQLIVALID">
  <a:themeElements>
    <a:clrScheme name="SQLI VALID">
      <a:dk1>
        <a:srgbClr val="000000"/>
      </a:dk1>
      <a:lt1>
        <a:sysClr val="window" lastClr="FFFFFF"/>
      </a:lt1>
      <a:dk2>
        <a:srgbClr val="E22F22"/>
      </a:dk2>
      <a:lt2>
        <a:srgbClr val="008CC9"/>
      </a:lt2>
      <a:accent1>
        <a:srgbClr val="F3DC8D"/>
      </a:accent1>
      <a:accent2>
        <a:srgbClr val="000000"/>
      </a:accent2>
      <a:accent3>
        <a:srgbClr val="FFFFFF"/>
      </a:accent3>
      <a:accent4>
        <a:srgbClr val="E22F22"/>
      </a:accent4>
      <a:accent5>
        <a:srgbClr val="008CC9"/>
      </a:accent5>
      <a:accent6>
        <a:srgbClr val="F3DC8D"/>
      </a:accent6>
      <a:hlink>
        <a:srgbClr val="FFFFFF"/>
      </a:hlink>
      <a:folHlink>
        <a:srgbClr val="FFFFFF"/>
      </a:folHlink>
    </a:clrScheme>
    <a:fontScheme name="Personnalisé 2">
      <a:majorFont>
        <a:latin typeface="DIN Next LT Pro Condensed"/>
        <a:ea typeface=""/>
        <a:cs typeface=""/>
      </a:majorFont>
      <a:minorFont>
        <a:latin typeface="DIN Next LT Pro 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 vert="horz" lIns="91440" tIns="45720" rIns="91440" bIns="45720" rtlCol="0" anchor="ctr">
        <a:noAutofit/>
      </a:bodyPr>
      <a:lstStyle>
        <a:defPPr marL="0" marR="0" indent="0" algn="l" defTabSz="914400" rtl="0" eaLnBrk="1" fontAlgn="auto" latinLnBrk="0" hangingPunct="1">
          <a:lnSpc>
            <a:spcPct val="100000"/>
          </a:lnSpc>
          <a:spcBef>
            <a:spcPct val="0"/>
          </a:spcBef>
          <a:spcAft>
            <a:spcPts val="0"/>
          </a:spcAft>
          <a:buClrTx/>
          <a:buSzTx/>
          <a:buFontTx/>
          <a:buNone/>
          <a:tabLst/>
          <a:defRPr kumimoji="0" sz="2000" b="1" i="0" u="none" strike="noStrike" kern="1200" cap="all" spc="0" normalizeH="0" baseline="0" noProof="0" dirty="0" smtClean="0">
            <a:ln>
              <a:noFill/>
            </a:ln>
            <a:solidFill>
              <a:schemeClr val="tx1"/>
            </a:solidFill>
            <a:effectLst/>
            <a:uLnTx/>
            <a:uFillTx/>
            <a:latin typeface="DIN Next LT Pro Condensed" pitchFamily="34" charset="0"/>
            <a:ea typeface="+mj-ea"/>
            <a:cs typeface="+mj-c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D09C6-7CC1-481A-A379-C1C4CF71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WORD SQLI 190711.dotx</Template>
  <TotalTime>169</TotalTime>
  <Pages>4</Pages>
  <Words>518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Modèle de document générique</vt:lpstr>
      <vt:lpstr>Modèle de document générique</vt:lpstr>
    </vt:vector>
  </TitlesOfParts>
  <Company>SQLI</Company>
  <LinksUpToDate>false</LinksUpToDate>
  <CharactersWithSpaces>3362</CharactersWithSpaces>
  <SharedDoc>false</SharedDoc>
  <HLinks>
    <vt:vector size="54" baseType="variant">
      <vt:variant>
        <vt:i4>2359359</vt:i4>
      </vt:variant>
      <vt:variant>
        <vt:i4>69</vt:i4>
      </vt:variant>
      <vt:variant>
        <vt:i4>0</vt:i4>
      </vt:variant>
      <vt:variant>
        <vt:i4>5</vt:i4>
      </vt:variant>
      <vt:variant>
        <vt:lpwstr>mailto:http://www.sqli.com</vt:lpwstr>
      </vt:variant>
      <vt:variant>
        <vt:lpwstr/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_Toc244340014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_Toc244340013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_Toc244340012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_Toc244340011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_Toc244340010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_Toc244340009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_Toc244340008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_Toc244340007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document générique</dc:title>
  <dc:creator>Régis Assaad</dc:creator>
  <cp:lastModifiedBy>ahziani</cp:lastModifiedBy>
  <cp:revision>62</cp:revision>
  <cp:lastPrinted>2011-07-13T18:19:00Z</cp:lastPrinted>
  <dcterms:created xsi:type="dcterms:W3CDTF">2016-06-14T08:39:00Z</dcterms:created>
  <dcterms:modified xsi:type="dcterms:W3CDTF">2016-12-21T18:37:00Z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https://booster-sqli.bluekiwi.net</vt:lpwstr>
  </property>
  <property fmtid="{D5CDD505-2E9C-101B-9397-08002B2CF9AE}" pid="3" name="BlueKiwi.PostId">
    <vt:i4>25699</vt:i4>
  </property>
  <property fmtid="{D5CDD505-2E9C-101B-9397-08002B2CF9AE}" pid="4" name="BlueKiwi.VersionNumber">
    <vt:i4>1</vt:i4>
  </property>
  <property fmtid="{D5CDD505-2E9C-101B-9397-08002B2CF9AE}" pid="5" name="BlueKiwi.RevisionNumber">
    <vt:i4>7</vt:i4>
  </property>
  <property fmtid="{D5CDD505-2E9C-101B-9397-08002B2CF9AE}" pid="6" name="BlueKiwi.FileId">
    <vt:i4>27809</vt:i4>
  </property>
  <property fmtid="{D5CDD505-2E9C-101B-9397-08002B2CF9AE}" pid="7" name="BlueKiwi.Tags">
    <vt:lpwstr>CVthèque, ilham chriti</vt:lpwstr>
  </property>
</Properties>
</file>